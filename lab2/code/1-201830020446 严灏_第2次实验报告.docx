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5E173" w14:textId="77777777" w:rsidR="00942EF1" w:rsidRDefault="00942EF1" w:rsidP="007B4623">
      <w:pPr>
        <w:pStyle w:val="aa"/>
      </w:pPr>
    </w:p>
    <w:p w14:paraId="24A6CC66" w14:textId="77777777" w:rsidR="00942EF1" w:rsidRDefault="00942EF1" w:rsidP="00942EF1">
      <w:pPr>
        <w:jc w:val="center"/>
      </w:pPr>
    </w:p>
    <w:p w14:paraId="2DFC33CE" w14:textId="77777777" w:rsidR="004D6FE9" w:rsidRDefault="00942EF1" w:rsidP="00942EF1">
      <w:pPr>
        <w:jc w:val="center"/>
      </w:pPr>
      <w:r w:rsidRPr="00942EF1">
        <w:rPr>
          <w:rFonts w:ascii="黑体" w:eastAsia="黑体" w:hAnsi="等线" w:cs="Times New Roman"/>
          <w:b/>
          <w:bCs/>
          <w:noProof/>
          <w:sz w:val="28"/>
        </w:rPr>
        <w:drawing>
          <wp:inline distT="0" distB="0" distL="0" distR="0" wp14:anchorId="486CED1D" wp14:editId="15D1430F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C3C01" w14:textId="77777777" w:rsidR="00942EF1" w:rsidRDefault="00942EF1" w:rsidP="00942EF1">
      <w:pPr>
        <w:jc w:val="center"/>
      </w:pPr>
    </w:p>
    <w:p w14:paraId="5076C7DB" w14:textId="13E949F3" w:rsidR="00942EF1" w:rsidRPr="00B70985" w:rsidRDefault="00942EF1" w:rsidP="00942EF1">
      <w:pPr>
        <w:spacing w:beforeLines="100" w:before="312"/>
        <w:jc w:val="center"/>
        <w:rPr>
          <w:rFonts w:ascii="黑体" w:eastAsia="黑体"/>
          <w:spacing w:val="20"/>
          <w:sz w:val="40"/>
          <w:szCs w:val="40"/>
        </w:rPr>
      </w:pPr>
      <w:r w:rsidRPr="00B70985">
        <w:rPr>
          <w:rFonts w:ascii="黑体" w:eastAsia="黑体" w:hint="eastAsia"/>
          <w:spacing w:val="20"/>
          <w:sz w:val="40"/>
          <w:szCs w:val="40"/>
        </w:rPr>
        <w:t>第</w:t>
      </w:r>
      <w:r w:rsidR="002740D5" w:rsidRPr="00B70985">
        <w:rPr>
          <w:rFonts w:ascii="黑体" w:eastAsia="黑体" w:hint="eastAsia"/>
          <w:spacing w:val="20"/>
          <w:sz w:val="40"/>
          <w:szCs w:val="40"/>
        </w:rPr>
        <w:t>二</w:t>
      </w:r>
      <w:r w:rsidR="00CE6322" w:rsidRPr="00B70985">
        <w:rPr>
          <w:rFonts w:ascii="黑体" w:eastAsia="黑体" w:hint="eastAsia"/>
          <w:spacing w:val="20"/>
          <w:sz w:val="40"/>
          <w:szCs w:val="40"/>
        </w:rPr>
        <w:t>次实验报告</w:t>
      </w:r>
    </w:p>
    <w:p w14:paraId="77DE000F" w14:textId="7104E5B6" w:rsidR="00DE3203" w:rsidRDefault="00DE3203" w:rsidP="00942EF1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ascii="黑体" w:eastAsia="黑体" w:hint="eastAsia"/>
          <w:spacing w:val="20"/>
          <w:sz w:val="36"/>
          <w:szCs w:val="36"/>
        </w:rPr>
        <w:t>2</w:t>
      </w:r>
      <w:r>
        <w:rPr>
          <w:rFonts w:ascii="黑体" w:eastAsia="黑体"/>
          <w:spacing w:val="20"/>
          <w:sz w:val="36"/>
          <w:szCs w:val="36"/>
        </w:rPr>
        <w:t>0</w:t>
      </w:r>
      <w:r w:rsidR="00BD3A58">
        <w:rPr>
          <w:rFonts w:ascii="黑体" w:eastAsia="黑体" w:hint="eastAsia"/>
          <w:spacing w:val="20"/>
          <w:sz w:val="36"/>
          <w:szCs w:val="36"/>
        </w:rPr>
        <w:t>20</w:t>
      </w:r>
      <w:r>
        <w:rPr>
          <w:rFonts w:ascii="黑体" w:eastAsia="黑体" w:hint="eastAsia"/>
          <w:spacing w:val="20"/>
          <w:sz w:val="36"/>
          <w:szCs w:val="36"/>
        </w:rPr>
        <w:t>年</w:t>
      </w:r>
      <w:r w:rsidR="002740D5">
        <w:rPr>
          <w:rFonts w:ascii="黑体" w:eastAsia="黑体" w:hint="eastAsia"/>
          <w:spacing w:val="20"/>
          <w:sz w:val="36"/>
          <w:szCs w:val="36"/>
        </w:rPr>
        <w:t>6</w:t>
      </w:r>
      <w:r>
        <w:rPr>
          <w:rFonts w:ascii="黑体" w:eastAsia="黑体" w:hint="eastAsia"/>
          <w:spacing w:val="20"/>
          <w:sz w:val="36"/>
          <w:szCs w:val="36"/>
        </w:rPr>
        <w:t>月</w:t>
      </w:r>
      <w:r w:rsidR="002740D5">
        <w:rPr>
          <w:rFonts w:ascii="黑体" w:eastAsia="黑体" w:hint="eastAsia"/>
          <w:spacing w:val="20"/>
          <w:sz w:val="36"/>
          <w:szCs w:val="36"/>
        </w:rPr>
        <w:t>5</w:t>
      </w:r>
      <w:r>
        <w:rPr>
          <w:rFonts w:ascii="黑体" w:eastAsia="黑体" w:hint="eastAsia"/>
          <w:spacing w:val="20"/>
          <w:sz w:val="36"/>
          <w:szCs w:val="36"/>
        </w:rPr>
        <w:t>日</w:t>
      </w:r>
    </w:p>
    <w:p w14:paraId="1AB5480C" w14:textId="7754BAED" w:rsidR="00DE3203" w:rsidRDefault="00BD3A58" w:rsidP="00942EF1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ascii="黑体" w:eastAsia="黑体" w:hint="eastAsia"/>
          <w:spacing w:val="20"/>
          <w:sz w:val="36"/>
          <w:szCs w:val="36"/>
        </w:rPr>
        <w:t>题目：</w:t>
      </w:r>
      <w:r w:rsidR="002740D5" w:rsidRPr="002740D5">
        <w:rPr>
          <w:rFonts w:ascii="黑体" w:eastAsia="黑体"/>
          <w:spacing w:val="20"/>
          <w:sz w:val="36"/>
          <w:szCs w:val="36"/>
        </w:rPr>
        <w:t>二维图形类</w:t>
      </w:r>
      <w:r w:rsidR="002740D5" w:rsidRPr="002740D5">
        <w:rPr>
          <w:rFonts w:ascii="黑体" w:eastAsia="黑体"/>
          <w:spacing w:val="20"/>
          <w:sz w:val="36"/>
          <w:szCs w:val="36"/>
        </w:rPr>
        <w:t> </w:t>
      </w:r>
    </w:p>
    <w:p w14:paraId="1D8C059F" w14:textId="65591512" w:rsidR="00942EF1" w:rsidRDefault="00942EF1" w:rsidP="00942EF1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</w:p>
    <w:p w14:paraId="258A437C" w14:textId="444BADC2" w:rsidR="00B70985" w:rsidRDefault="00B70985" w:rsidP="00942EF1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</w:p>
    <w:p w14:paraId="2655D0C8" w14:textId="77777777" w:rsidR="00B70985" w:rsidRPr="00B70985" w:rsidRDefault="00B70985" w:rsidP="00942EF1">
      <w:pPr>
        <w:spacing w:beforeLines="100" w:before="312"/>
        <w:jc w:val="center"/>
        <w:rPr>
          <w:rFonts w:ascii="黑体" w:eastAsia="黑体" w:hint="eastAsia"/>
          <w:spacing w:val="20"/>
          <w:sz w:val="36"/>
          <w:szCs w:val="36"/>
        </w:rPr>
      </w:pPr>
    </w:p>
    <w:p w14:paraId="0C8D0CD1" w14:textId="77777777" w:rsidR="002740D5" w:rsidRDefault="002740D5" w:rsidP="002740D5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  <w:u w:val="single"/>
        </w:rPr>
      </w:pPr>
      <w:r>
        <w:rPr>
          <w:rFonts w:ascii="黑体" w:eastAsia="黑体" w:hint="eastAsia"/>
          <w:spacing w:val="20"/>
          <w:sz w:val="36"/>
          <w:szCs w:val="36"/>
        </w:rPr>
        <w:t>专业:</w:t>
      </w:r>
      <w:r>
        <w:rPr>
          <w:rFonts w:ascii="黑体" w:eastAsia="黑体" w:hint="eastAsia"/>
          <w:spacing w:val="20"/>
          <w:sz w:val="36"/>
          <w:szCs w:val="36"/>
          <w:u w:val="single"/>
        </w:rPr>
        <w:t>18软件工程</w:t>
      </w:r>
    </w:p>
    <w:p w14:paraId="1A315F28" w14:textId="77777777" w:rsidR="002740D5" w:rsidRPr="00D06686" w:rsidRDefault="002740D5" w:rsidP="002740D5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  <w:u w:val="single"/>
        </w:rPr>
      </w:pPr>
      <w:r>
        <w:rPr>
          <w:rFonts w:ascii="黑体" w:eastAsia="黑体" w:hint="eastAsia"/>
          <w:spacing w:val="20"/>
          <w:sz w:val="36"/>
          <w:szCs w:val="36"/>
        </w:rPr>
        <w:t>班级:</w:t>
      </w:r>
      <w:r w:rsidRPr="00D06686">
        <w:rPr>
          <w:rFonts w:ascii="黑体" w:eastAsia="黑体" w:hint="eastAsia"/>
          <w:spacing w:val="20"/>
          <w:sz w:val="36"/>
          <w:szCs w:val="36"/>
          <w:u w:val="single"/>
        </w:rPr>
        <w:t>软件一班</w:t>
      </w:r>
    </w:p>
    <w:p w14:paraId="731C41F7" w14:textId="77777777" w:rsidR="002740D5" w:rsidRDefault="002740D5" w:rsidP="002740D5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  <w:u w:val="single"/>
        </w:rPr>
      </w:pPr>
      <w:r>
        <w:rPr>
          <w:rFonts w:ascii="黑体" w:eastAsia="黑体" w:hint="eastAsia"/>
          <w:spacing w:val="20"/>
          <w:sz w:val="36"/>
          <w:szCs w:val="36"/>
        </w:rPr>
        <w:t>姓名:</w:t>
      </w:r>
      <w:r>
        <w:rPr>
          <w:rFonts w:ascii="黑体" w:eastAsia="黑体" w:hint="eastAsia"/>
          <w:spacing w:val="20"/>
          <w:sz w:val="36"/>
          <w:szCs w:val="36"/>
          <w:u w:val="single"/>
        </w:rPr>
        <w:t>严灏</w:t>
      </w:r>
    </w:p>
    <w:p w14:paraId="1E1BA907" w14:textId="77777777" w:rsidR="002740D5" w:rsidRPr="00D06686" w:rsidRDefault="002740D5" w:rsidP="002740D5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  <w:u w:val="single"/>
        </w:rPr>
      </w:pPr>
      <w:r>
        <w:rPr>
          <w:rFonts w:ascii="黑体" w:eastAsia="黑体" w:hint="eastAsia"/>
          <w:spacing w:val="20"/>
          <w:sz w:val="36"/>
          <w:szCs w:val="36"/>
        </w:rPr>
        <w:t>学号</w:t>
      </w:r>
      <w:r w:rsidRPr="00D06686">
        <w:rPr>
          <w:rFonts w:ascii="黑体" w:eastAsia="黑体" w:hint="eastAsia"/>
          <w:spacing w:val="20"/>
          <w:sz w:val="36"/>
          <w:szCs w:val="36"/>
          <w:u w:val="single"/>
        </w:rPr>
        <w:t>:201830020446</w:t>
      </w:r>
    </w:p>
    <w:p w14:paraId="5DE356A5" w14:textId="77777777" w:rsidR="00942EF1" w:rsidRPr="002740D5" w:rsidRDefault="00942EF1" w:rsidP="00942EF1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  <w:u w:val="single"/>
        </w:rPr>
      </w:pPr>
    </w:p>
    <w:p w14:paraId="757FEABB" w14:textId="77777777" w:rsidR="00942EF1" w:rsidRDefault="00942EF1" w:rsidP="00942EF1">
      <w:pPr>
        <w:jc w:val="center"/>
      </w:pPr>
    </w:p>
    <w:p w14:paraId="475CEC43" w14:textId="77777777" w:rsidR="00942EF1" w:rsidRDefault="00942EF1" w:rsidP="00942EF1">
      <w:pPr>
        <w:jc w:val="center"/>
      </w:pPr>
    </w:p>
    <w:p w14:paraId="52E0A892" w14:textId="77777777" w:rsidR="00942EF1" w:rsidRDefault="00942EF1" w:rsidP="00942EF1">
      <w:pPr>
        <w:jc w:val="center"/>
      </w:pPr>
    </w:p>
    <w:p w14:paraId="0FAFC7E7" w14:textId="3633B87F" w:rsidR="00942EF1" w:rsidRDefault="00942EF1" w:rsidP="00942EF1">
      <w:pPr>
        <w:jc w:val="center"/>
      </w:pPr>
    </w:p>
    <w:p w14:paraId="11016336" w14:textId="77777777" w:rsidR="00942EF1" w:rsidRDefault="00942EF1" w:rsidP="00942EF1">
      <w:pPr>
        <w:jc w:val="center"/>
      </w:pPr>
    </w:p>
    <w:p w14:paraId="6796564D" w14:textId="0FEC4228" w:rsidR="001805A3" w:rsidRDefault="00BD3A58" w:rsidP="00BD3A58">
      <w:pPr>
        <w:pStyle w:val="a7"/>
        <w:jc w:val="both"/>
      </w:pPr>
      <w:r>
        <w:rPr>
          <w:rFonts w:hint="eastAsia"/>
        </w:rPr>
        <w:t>1</w:t>
      </w:r>
      <w:r>
        <w:rPr>
          <w:rFonts w:hint="eastAsia"/>
        </w:rPr>
        <w:t>、题目描述</w:t>
      </w:r>
    </w:p>
    <w:p w14:paraId="3DD5114B" w14:textId="414EC436" w:rsidR="002740D5" w:rsidRDefault="002740D5" w:rsidP="002740D5">
      <w:pPr>
        <w:rPr>
          <w:sz w:val="24"/>
          <w:szCs w:val="24"/>
        </w:rPr>
      </w:pPr>
      <w:r w:rsidRPr="002740D5">
        <w:rPr>
          <w:rFonts w:hint="eastAsia"/>
          <w:sz w:val="24"/>
          <w:szCs w:val="24"/>
        </w:rPr>
        <w:t>设计一个图形类结构</w:t>
      </w:r>
      <w:r w:rsidRPr="002740D5">
        <w:rPr>
          <w:sz w:val="24"/>
          <w:szCs w:val="24"/>
        </w:rPr>
        <w:t>,</w:t>
      </w:r>
      <w:r w:rsidRPr="002740D5">
        <w:rPr>
          <w:rFonts w:hint="eastAsia"/>
          <w:sz w:val="24"/>
          <w:szCs w:val="24"/>
        </w:rPr>
        <w:t>以</w:t>
      </w:r>
      <w:r w:rsidRPr="002740D5">
        <w:rPr>
          <w:sz w:val="24"/>
          <w:szCs w:val="24"/>
        </w:rPr>
        <w:t>Shape</w:t>
      </w:r>
      <w:r w:rsidRPr="002740D5">
        <w:rPr>
          <w:rFonts w:hint="eastAsia"/>
          <w:sz w:val="24"/>
          <w:szCs w:val="24"/>
        </w:rPr>
        <w:t>为基类</w:t>
      </w:r>
      <w:r w:rsidRPr="002740D5">
        <w:rPr>
          <w:sz w:val="24"/>
          <w:szCs w:val="24"/>
        </w:rPr>
        <w:t>,</w:t>
      </w:r>
      <w:r w:rsidRPr="002740D5">
        <w:rPr>
          <w:rFonts w:hint="eastAsia"/>
          <w:sz w:val="24"/>
          <w:szCs w:val="24"/>
        </w:rPr>
        <w:t>包含各种常见二维图形</w:t>
      </w:r>
      <w:r w:rsidRPr="002740D5">
        <w:rPr>
          <w:sz w:val="24"/>
          <w:szCs w:val="24"/>
        </w:rPr>
        <w:t>:</w:t>
      </w:r>
      <w:r w:rsidRPr="002740D5">
        <w:rPr>
          <w:rFonts w:hint="eastAsia"/>
          <w:sz w:val="24"/>
          <w:szCs w:val="24"/>
        </w:rPr>
        <w:t>圆形、多边形、三角形、四边形、平行四边形、菱形、矩形、正方形等</w:t>
      </w:r>
    </w:p>
    <w:p w14:paraId="05CA19EC" w14:textId="77777777" w:rsidR="002740D5" w:rsidRPr="002740D5" w:rsidRDefault="002740D5" w:rsidP="002740D5">
      <w:pPr>
        <w:rPr>
          <w:sz w:val="24"/>
          <w:szCs w:val="24"/>
        </w:rPr>
      </w:pPr>
    </w:p>
    <w:p w14:paraId="32055000" w14:textId="2088F5EA" w:rsidR="002740D5" w:rsidRPr="002740D5" w:rsidRDefault="002740D5" w:rsidP="002740D5">
      <w:pPr>
        <w:rPr>
          <w:sz w:val="24"/>
          <w:szCs w:val="24"/>
        </w:rPr>
      </w:pPr>
      <w:r w:rsidRPr="002740D5">
        <w:rPr>
          <w:sz w:val="24"/>
          <w:szCs w:val="24"/>
        </w:rPr>
        <w:t>  </w:t>
      </w:r>
      <w:r w:rsidRPr="002740D5">
        <w:rPr>
          <w:rFonts w:hint="eastAsia"/>
          <w:sz w:val="24"/>
          <w:szCs w:val="24"/>
        </w:rPr>
        <w:t>程序实现的功能</w:t>
      </w:r>
      <w:r w:rsidRPr="002740D5">
        <w:rPr>
          <w:sz w:val="24"/>
          <w:szCs w:val="24"/>
        </w:rPr>
        <w:t>:</w:t>
      </w:r>
    </w:p>
    <w:p w14:paraId="10DADD1B" w14:textId="77777777" w:rsidR="002740D5" w:rsidRPr="002740D5" w:rsidRDefault="002740D5" w:rsidP="002740D5">
      <w:pPr>
        <w:rPr>
          <w:sz w:val="24"/>
          <w:szCs w:val="24"/>
        </w:rPr>
      </w:pPr>
      <w:r w:rsidRPr="002740D5">
        <w:rPr>
          <w:sz w:val="24"/>
          <w:szCs w:val="24"/>
        </w:rPr>
        <w:t xml:space="preserve">1.      </w:t>
      </w:r>
      <w:r w:rsidRPr="002740D5">
        <w:rPr>
          <w:rFonts w:hint="eastAsia"/>
          <w:sz w:val="24"/>
          <w:szCs w:val="24"/>
        </w:rPr>
        <w:t>可创建图形的对象</w:t>
      </w:r>
      <w:r w:rsidRPr="002740D5">
        <w:rPr>
          <w:sz w:val="24"/>
          <w:szCs w:val="24"/>
        </w:rPr>
        <w:t>,</w:t>
      </w:r>
      <w:r w:rsidRPr="002740D5">
        <w:rPr>
          <w:rFonts w:hint="eastAsia"/>
          <w:sz w:val="24"/>
          <w:szCs w:val="24"/>
        </w:rPr>
        <w:t>最好能结合运算符重载实现输入</w:t>
      </w:r>
      <w:r w:rsidRPr="002740D5">
        <w:rPr>
          <w:sz w:val="24"/>
          <w:szCs w:val="24"/>
        </w:rPr>
        <w:t>/</w:t>
      </w:r>
      <w:r w:rsidRPr="002740D5">
        <w:rPr>
          <w:rFonts w:hint="eastAsia"/>
          <w:sz w:val="24"/>
          <w:szCs w:val="24"/>
        </w:rPr>
        <w:t>输出等各种功能</w:t>
      </w:r>
    </w:p>
    <w:p w14:paraId="376104C3" w14:textId="77777777" w:rsidR="002740D5" w:rsidRPr="002740D5" w:rsidRDefault="002740D5" w:rsidP="002740D5">
      <w:pPr>
        <w:rPr>
          <w:sz w:val="24"/>
          <w:szCs w:val="24"/>
        </w:rPr>
      </w:pPr>
      <w:r w:rsidRPr="002740D5">
        <w:rPr>
          <w:sz w:val="24"/>
          <w:szCs w:val="24"/>
        </w:rPr>
        <w:t xml:space="preserve">2.      </w:t>
      </w:r>
      <w:r w:rsidRPr="002740D5">
        <w:rPr>
          <w:rFonts w:hint="eastAsia"/>
          <w:sz w:val="24"/>
          <w:szCs w:val="24"/>
        </w:rPr>
        <w:t>可求图形的周长和面积</w:t>
      </w:r>
    </w:p>
    <w:p w14:paraId="20009046" w14:textId="77777777" w:rsidR="002740D5" w:rsidRPr="002740D5" w:rsidRDefault="002740D5" w:rsidP="002740D5">
      <w:pPr>
        <w:rPr>
          <w:sz w:val="24"/>
          <w:szCs w:val="24"/>
        </w:rPr>
      </w:pPr>
      <w:r w:rsidRPr="002740D5">
        <w:rPr>
          <w:sz w:val="24"/>
          <w:szCs w:val="24"/>
        </w:rPr>
        <w:t xml:space="preserve">3.      </w:t>
      </w:r>
      <w:r w:rsidRPr="002740D5">
        <w:rPr>
          <w:rFonts w:hint="eastAsia"/>
          <w:sz w:val="24"/>
          <w:szCs w:val="24"/>
        </w:rPr>
        <w:t>可通过二维坐标来确定图形位置和大小</w:t>
      </w:r>
      <w:r w:rsidRPr="002740D5">
        <w:rPr>
          <w:sz w:val="24"/>
          <w:szCs w:val="24"/>
        </w:rPr>
        <w:t>(*</w:t>
      </w:r>
      <w:r w:rsidRPr="002740D5">
        <w:rPr>
          <w:rFonts w:hint="eastAsia"/>
          <w:sz w:val="24"/>
          <w:szCs w:val="24"/>
        </w:rPr>
        <w:t>是否可旋转选做</w:t>
      </w:r>
      <w:r w:rsidRPr="002740D5">
        <w:rPr>
          <w:sz w:val="24"/>
          <w:szCs w:val="24"/>
        </w:rPr>
        <w:t>)</w:t>
      </w:r>
    </w:p>
    <w:p w14:paraId="130F7C6B" w14:textId="77777777" w:rsidR="00BD3A58" w:rsidRDefault="00BD3A58" w:rsidP="00BD3A58">
      <w:pPr>
        <w:rPr>
          <w:sz w:val="24"/>
          <w:szCs w:val="24"/>
        </w:rPr>
      </w:pPr>
      <w:r w:rsidRPr="00CC6BF6">
        <w:rPr>
          <w:sz w:val="24"/>
          <w:szCs w:val="24"/>
        </w:rPr>
        <w:tab/>
      </w:r>
    </w:p>
    <w:p w14:paraId="403B474B" w14:textId="664E6F60" w:rsidR="00BD3A58" w:rsidRDefault="00B70985" w:rsidP="00BD3A58">
      <w:pPr>
        <w:pStyle w:val="a7"/>
        <w:jc w:val="both"/>
      </w:pPr>
      <w:r>
        <w:rPr>
          <w:rFonts w:hint="eastAsia"/>
        </w:rPr>
        <w:t>2</w:t>
      </w:r>
      <w:r w:rsidR="00BD3A58">
        <w:rPr>
          <w:rFonts w:hint="eastAsia"/>
        </w:rPr>
        <w:t>先给出所有代码，然后是输出</w:t>
      </w:r>
    </w:p>
    <w:p w14:paraId="3145D619" w14:textId="00C4138F" w:rsidR="00BD3A58" w:rsidRDefault="00800CE4" w:rsidP="00BD3A58">
      <w:pPr>
        <w:pStyle w:val="a7"/>
        <w:jc w:val="both"/>
      </w:pPr>
      <w:r>
        <w:t>M</w:t>
      </w:r>
      <w:r>
        <w:rPr>
          <w:rFonts w:hint="eastAsia"/>
        </w:rPr>
        <w:t>ain.cpp</w:t>
      </w:r>
    </w:p>
    <w:p w14:paraId="0CA87DF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"mainwindow.h"</w:t>
      </w:r>
    </w:p>
    <w:p w14:paraId="36F5A4F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QApplication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08C6FDC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iostream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5501EDBE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QDebug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460A6BF0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QtDebug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18DBAED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iomanip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3ECED04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using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namespace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std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1F194F1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main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argc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char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argv</w:t>
      </w:r>
      <w:r w:rsidRPr="00800CE4">
        <w:rPr>
          <w:rFonts w:ascii="宋体" w:hAnsi="宋体" w:cs="宋体"/>
          <w:kern w:val="0"/>
          <w:sz w:val="24"/>
          <w:szCs w:val="24"/>
        </w:rPr>
        <w:t>[])</w:t>
      </w:r>
    </w:p>
    <w:p w14:paraId="28FD207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11D45F8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QApplication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i/>
          <w:iCs/>
          <w:color w:val="092E64"/>
          <w:kern w:val="0"/>
          <w:sz w:val="24"/>
          <w:szCs w:val="24"/>
        </w:rPr>
        <w:t>argc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argv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1B60E0F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MainWindow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w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6EA3E67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w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show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20CCF83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725B040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exec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28B7A87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7D2F0773" w14:textId="05F6746B" w:rsidR="00800CE4" w:rsidRDefault="00800CE4" w:rsidP="00BD3A58">
      <w:pPr>
        <w:pStyle w:val="a7"/>
        <w:jc w:val="both"/>
      </w:pPr>
      <w:r>
        <w:t>M</w:t>
      </w:r>
      <w:r>
        <w:rPr>
          <w:rFonts w:hint="eastAsia"/>
        </w:rPr>
        <w:t>ainwindow.h</w:t>
      </w:r>
    </w:p>
    <w:p w14:paraId="0FAFDAA8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14:paraId="68640671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 w14:paraId="60580BB8" w14:textId="77777777" w:rsidR="00800CE4" w:rsidRDefault="00800CE4" w:rsidP="00800CE4">
      <w:pPr>
        <w:pStyle w:val="HTML"/>
      </w:pPr>
    </w:p>
    <w:p w14:paraId="2CC6768D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 w14:paraId="54BEB77E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QPainter</w:t>
      </w:r>
      <w:r>
        <w:t>&gt;</w:t>
      </w:r>
    </w:p>
    <w:p w14:paraId="3392466C" w14:textId="77777777" w:rsidR="00800CE4" w:rsidRDefault="00800CE4" w:rsidP="00800CE4">
      <w:pPr>
        <w:pStyle w:val="HTML"/>
      </w:pPr>
      <w:r>
        <w:lastRenderedPageBreak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QRect</w:t>
      </w:r>
      <w:r>
        <w:t>&gt;</w:t>
      </w:r>
    </w:p>
    <w:p w14:paraId="0DA47B6C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QBrush</w:t>
      </w:r>
      <w:r>
        <w:t>&gt;</w:t>
      </w:r>
    </w:p>
    <w:p w14:paraId="7A1F9E12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QPen</w:t>
      </w:r>
      <w:r>
        <w:t>&gt;</w:t>
      </w:r>
    </w:p>
    <w:p w14:paraId="2A000F74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string</w:t>
      </w:r>
      <w:r>
        <w:t>&gt;</w:t>
      </w:r>
    </w:p>
    <w:p w14:paraId="5F5D92CE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QFont</w:t>
      </w:r>
      <w:r>
        <w:t>&gt;</w:t>
      </w:r>
    </w:p>
    <w:p w14:paraId="23D5D57C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qstring</w:t>
      </w:r>
      <w:r>
        <w:t>.</w:t>
      </w:r>
      <w:r>
        <w:rPr>
          <w:color w:val="008000"/>
        </w:rPr>
        <w:t>h</w:t>
      </w:r>
      <w:r>
        <w:t>&gt;</w:t>
      </w:r>
    </w:p>
    <w:p w14:paraId="5D6BB80F" w14:textId="77777777" w:rsidR="00800CE4" w:rsidRDefault="00800CE4" w:rsidP="00800CE4">
      <w:pPr>
        <w:pStyle w:val="HTML"/>
      </w:pPr>
    </w:p>
    <w:p w14:paraId="0880F244" w14:textId="77777777" w:rsidR="00800CE4" w:rsidRDefault="00800CE4" w:rsidP="00800CE4">
      <w:pPr>
        <w:pStyle w:val="HTML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</w:t>
      </w:r>
      <w:r>
        <w:rPr>
          <w:color w:val="800080"/>
        </w:rPr>
        <w:t>string</w:t>
      </w:r>
      <w:r>
        <w:t>;</w:t>
      </w:r>
    </w:p>
    <w:p w14:paraId="55DAD3DF" w14:textId="77777777" w:rsidR="00800CE4" w:rsidRDefault="00800CE4" w:rsidP="00800CE4">
      <w:pPr>
        <w:pStyle w:val="HTML"/>
      </w:pPr>
      <w:r>
        <w:rPr>
          <w:color w:val="000080"/>
        </w:rPr>
        <w:t>QT_BEGIN_NAMESPACE</w:t>
      </w:r>
    </w:p>
    <w:p w14:paraId="46FF028E" w14:textId="77777777" w:rsidR="00800CE4" w:rsidRDefault="00800CE4" w:rsidP="00800CE4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t>;</w:t>
      </w:r>
      <w:r>
        <w:rPr>
          <w:color w:val="C0C0C0"/>
        </w:rPr>
        <w:t xml:space="preserve"> </w:t>
      </w:r>
      <w:r>
        <w:t>}</w:t>
      </w:r>
    </w:p>
    <w:p w14:paraId="4011D4AF" w14:textId="77777777" w:rsidR="00800CE4" w:rsidRDefault="00800CE4" w:rsidP="00800CE4">
      <w:pPr>
        <w:pStyle w:val="HTML"/>
      </w:pPr>
      <w:r>
        <w:rPr>
          <w:color w:val="000080"/>
        </w:rPr>
        <w:t>QT_END_NAMESPACE</w:t>
      </w:r>
    </w:p>
    <w:p w14:paraId="071901EA" w14:textId="77777777" w:rsidR="00800CE4" w:rsidRDefault="00800CE4" w:rsidP="00800CE4">
      <w:pPr>
        <w:pStyle w:val="HTML"/>
      </w:pPr>
    </w:p>
    <w:p w14:paraId="656B144B" w14:textId="77777777" w:rsidR="00800CE4" w:rsidRDefault="00800CE4" w:rsidP="00800CE4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14:paraId="57F67A7B" w14:textId="77777777" w:rsidR="00800CE4" w:rsidRDefault="00800CE4" w:rsidP="00800CE4">
      <w:pPr>
        <w:pStyle w:val="HTML"/>
      </w:pPr>
      <w:r>
        <w:t>{</w:t>
      </w:r>
    </w:p>
    <w:p w14:paraId="25C5967A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282A9F56" w14:textId="77777777" w:rsidR="00800CE4" w:rsidRDefault="00800CE4" w:rsidP="00800CE4">
      <w:pPr>
        <w:pStyle w:val="HTML"/>
      </w:pPr>
    </w:p>
    <w:p w14:paraId="062F77FE" w14:textId="77777777" w:rsidR="00800CE4" w:rsidRDefault="00800CE4" w:rsidP="00800CE4">
      <w:pPr>
        <w:pStyle w:val="HTML"/>
      </w:pPr>
      <w:r>
        <w:rPr>
          <w:color w:val="808000"/>
        </w:rPr>
        <w:t>public</w:t>
      </w:r>
      <w:r>
        <w:t>:</w:t>
      </w:r>
    </w:p>
    <w:p w14:paraId="661B0544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 w14:paraId="35A5F22C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MainWindow</w:t>
      </w:r>
      <w:r>
        <w:t>();</w:t>
      </w:r>
    </w:p>
    <w:p w14:paraId="3A484E1D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paintEvent</w:t>
      </w:r>
      <w:r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02E976FF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calculate</w:t>
      </w:r>
      <w:r>
        <w:t>();</w:t>
      </w:r>
    </w:p>
    <w:p w14:paraId="5186BA8D" w14:textId="77777777" w:rsidR="00800CE4" w:rsidRDefault="00800CE4" w:rsidP="00800CE4">
      <w:pPr>
        <w:pStyle w:val="HTML"/>
      </w:pPr>
      <w:r>
        <w:rPr>
          <w:color w:val="808000"/>
        </w:rPr>
        <w:t>private</w:t>
      </w:r>
      <w:r>
        <w:t>:</w:t>
      </w:r>
    </w:p>
    <w:p w14:paraId="38AF899E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14:paraId="413F4D70" w14:textId="77777777" w:rsidR="00800CE4" w:rsidRDefault="00800CE4" w:rsidP="00800CE4">
      <w:pPr>
        <w:pStyle w:val="HTML"/>
      </w:pPr>
    </w:p>
    <w:p w14:paraId="348A8FC4" w14:textId="77777777" w:rsidR="00800CE4" w:rsidRDefault="00800CE4" w:rsidP="00800CE4">
      <w:pPr>
        <w:pStyle w:val="HTML"/>
      </w:pPr>
    </w:p>
    <w:p w14:paraId="42BA1005" w14:textId="77777777" w:rsidR="00800CE4" w:rsidRDefault="00800CE4" w:rsidP="00800CE4">
      <w:pPr>
        <w:pStyle w:val="HTML"/>
      </w:pPr>
      <w:r>
        <w:t>};</w:t>
      </w:r>
    </w:p>
    <w:p w14:paraId="77056408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14:paraId="5ADCDCAD" w14:textId="7E604D34" w:rsidR="00800CE4" w:rsidRDefault="00800CE4" w:rsidP="00BD3A58">
      <w:pPr>
        <w:pStyle w:val="a7"/>
        <w:jc w:val="both"/>
      </w:pPr>
    </w:p>
    <w:p w14:paraId="4F7EB45B" w14:textId="4AD9F9A0" w:rsidR="00B70985" w:rsidRDefault="00B70985" w:rsidP="00BD3A58">
      <w:pPr>
        <w:pStyle w:val="a7"/>
        <w:jc w:val="both"/>
      </w:pPr>
    </w:p>
    <w:p w14:paraId="274A3E8D" w14:textId="77777777" w:rsidR="00B70985" w:rsidRDefault="00B70985" w:rsidP="00BD3A58">
      <w:pPr>
        <w:pStyle w:val="a7"/>
        <w:jc w:val="both"/>
        <w:rPr>
          <w:rFonts w:hint="eastAsia"/>
        </w:rPr>
      </w:pPr>
    </w:p>
    <w:p w14:paraId="5454AFAB" w14:textId="74BCE4EB" w:rsidR="00800CE4" w:rsidRDefault="00800CE4" w:rsidP="00BD3A58">
      <w:pPr>
        <w:pStyle w:val="a7"/>
        <w:jc w:val="both"/>
      </w:pPr>
      <w:r>
        <w:rPr>
          <w:rFonts w:hint="eastAsia"/>
        </w:rPr>
        <w:t>Mainwindow.cpp</w:t>
      </w:r>
    </w:p>
    <w:p w14:paraId="2C349B68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14:paraId="793AAA76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 w14:paraId="5AAA6E39" w14:textId="77777777" w:rsidR="00800CE4" w:rsidRDefault="00800CE4" w:rsidP="00800CE4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"Shape.h"</w:t>
      </w:r>
    </w:p>
    <w:p w14:paraId="57535633" w14:textId="77777777" w:rsidR="00800CE4" w:rsidRDefault="00800CE4" w:rsidP="00800CE4">
      <w:pPr>
        <w:pStyle w:val="HTML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 w14:paraId="331EC609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 w14:paraId="3EA00323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 w14:paraId="1BA53494" w14:textId="77777777" w:rsidR="00800CE4" w:rsidRDefault="00800CE4" w:rsidP="00800CE4">
      <w:pPr>
        <w:pStyle w:val="HTML"/>
      </w:pPr>
      <w:r>
        <w:t>{</w:t>
      </w:r>
    </w:p>
    <w:p w14:paraId="2BDEC398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14:paraId="1C02700B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calculate</w:t>
      </w:r>
      <w:r>
        <w:t>();</w:t>
      </w:r>
    </w:p>
    <w:p w14:paraId="249116F6" w14:textId="77777777" w:rsidR="00800CE4" w:rsidRDefault="00800CE4" w:rsidP="00800CE4">
      <w:pPr>
        <w:pStyle w:val="HTML"/>
      </w:pPr>
      <w:r>
        <w:lastRenderedPageBreak/>
        <w:t>}</w:t>
      </w:r>
    </w:p>
    <w:p w14:paraId="6D2AA159" w14:textId="77777777" w:rsidR="00800CE4" w:rsidRDefault="00800CE4" w:rsidP="00800CE4">
      <w:pPr>
        <w:pStyle w:val="HTML"/>
      </w:pPr>
    </w:p>
    <w:p w14:paraId="177CC633" w14:textId="77777777" w:rsidR="00800CE4" w:rsidRDefault="00800CE4" w:rsidP="00800CE4">
      <w:pPr>
        <w:pStyle w:val="HTML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 w14:paraId="28CC578A" w14:textId="77777777" w:rsidR="00800CE4" w:rsidRDefault="00800CE4" w:rsidP="00800CE4">
      <w:pPr>
        <w:pStyle w:val="HTML"/>
      </w:pPr>
      <w:r>
        <w:t>{</w:t>
      </w:r>
    </w:p>
    <w:p w14:paraId="424707C6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14:paraId="3A020B13" w14:textId="77777777" w:rsidR="00800CE4" w:rsidRDefault="00800CE4" w:rsidP="00800CE4">
      <w:pPr>
        <w:pStyle w:val="HTML"/>
      </w:pPr>
      <w:r>
        <w:t>}</w:t>
      </w:r>
    </w:p>
    <w:p w14:paraId="7B6FB110" w14:textId="77777777" w:rsidR="00800CE4" w:rsidRDefault="00800CE4" w:rsidP="00800CE4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i/>
          <w:iCs/>
          <w:color w:val="00677C"/>
        </w:rPr>
        <w:t>paintEvent</w:t>
      </w:r>
      <w:r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</w:t>
      </w:r>
    </w:p>
    <w:p w14:paraId="06E8B8DD" w14:textId="77777777" w:rsidR="00800CE4" w:rsidRDefault="00800CE4" w:rsidP="00800CE4">
      <w:pPr>
        <w:pStyle w:val="HTML"/>
      </w:pPr>
      <w:r>
        <w:t>{</w:t>
      </w:r>
    </w:p>
    <w:p w14:paraId="2908A81D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92E64"/>
        </w:rPr>
        <w:t>painter</w:t>
      </w:r>
      <w:r>
        <w:t>(</w:t>
      </w:r>
      <w:r>
        <w:rPr>
          <w:color w:val="808000"/>
        </w:rPr>
        <w:t>this</w:t>
      </w:r>
      <w:r>
        <w:t>);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创建QPainter一个对象</w:t>
      </w:r>
    </w:p>
    <w:p w14:paraId="4C26325B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QPen</w:t>
      </w:r>
      <w:r>
        <w:rPr>
          <w:color w:val="C0C0C0"/>
        </w:rPr>
        <w:t xml:space="preserve"> </w:t>
      </w:r>
      <w:r>
        <w:rPr>
          <w:color w:val="092E64"/>
        </w:rPr>
        <w:t>pen</w:t>
      </w:r>
      <w:r>
        <w:t>;</w:t>
      </w:r>
    </w:p>
    <w:p w14:paraId="7066B462" w14:textId="77777777" w:rsidR="00800CE4" w:rsidRDefault="00800CE4" w:rsidP="00800CE4">
      <w:pPr>
        <w:pStyle w:val="HTML"/>
      </w:pPr>
    </w:p>
    <w:p w14:paraId="2F22FFF3" w14:textId="77777777" w:rsidR="00800CE4" w:rsidRDefault="00800CE4" w:rsidP="00800CE4">
      <w:pPr>
        <w:pStyle w:val="HTML"/>
      </w:pPr>
    </w:p>
    <w:p w14:paraId="6CC1D9ED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//画圆</w:t>
      </w:r>
    </w:p>
    <w:p w14:paraId="63D25254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drawEllipse</w:t>
      </w:r>
      <w:r>
        <w:t>(</w:t>
      </w:r>
      <w:r>
        <w:rPr>
          <w:color w:val="800080"/>
        </w:rPr>
        <w:t>QPoint</w:t>
      </w:r>
      <w:r>
        <w:t>(</w:t>
      </w:r>
      <w:r>
        <w:rPr>
          <w:color w:val="00677C"/>
        </w:rPr>
        <w:t>width</w:t>
      </w:r>
      <w:r>
        <w:t>()/</w:t>
      </w:r>
      <w:r>
        <w:rPr>
          <w:color w:val="000080"/>
        </w:rPr>
        <w:t>2</w:t>
      </w:r>
      <w:r>
        <w:t>,</w:t>
      </w:r>
      <w:r>
        <w:rPr>
          <w:color w:val="00677C"/>
        </w:rPr>
        <w:t>height</w:t>
      </w:r>
      <w:r>
        <w:t>()/</w:t>
      </w:r>
      <w:r>
        <w:rPr>
          <w:color w:val="000080"/>
        </w:rPr>
        <w:t>2</w:t>
      </w:r>
      <w:r>
        <w:t>),</w:t>
      </w:r>
      <w:r>
        <w:rPr>
          <w:color w:val="000080"/>
        </w:rPr>
        <w:t>100</w:t>
      </w:r>
      <w:r>
        <w:t>,</w:t>
      </w:r>
      <w:r>
        <w:rPr>
          <w:color w:val="000080"/>
        </w:rPr>
        <w:t>100</w:t>
      </w:r>
      <w:r>
        <w:t>);</w:t>
      </w:r>
    </w:p>
    <w:p w14:paraId="16AD5CD3" w14:textId="77777777" w:rsidR="00800CE4" w:rsidRDefault="00800CE4" w:rsidP="00800CE4">
      <w:pPr>
        <w:pStyle w:val="HTML"/>
      </w:pPr>
    </w:p>
    <w:p w14:paraId="13CECB3E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画一个四边形</w:t>
      </w:r>
    </w:p>
    <w:p w14:paraId="7F57D306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QPolygonF</w:t>
      </w:r>
      <w:r>
        <w:rPr>
          <w:color w:val="C0C0C0"/>
        </w:rPr>
        <w:t xml:space="preserve"> </w:t>
      </w:r>
      <w:r>
        <w:rPr>
          <w:color w:val="092E64"/>
        </w:rPr>
        <w:t>polygon</w:t>
      </w:r>
      <w:r>
        <w:t>;</w:t>
      </w:r>
    </w:p>
    <w:p w14:paraId="674794A6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polygon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QPointF</w:t>
      </w:r>
      <w:r>
        <w:t>(</w:t>
      </w:r>
      <w:r>
        <w:rPr>
          <w:color w:val="000080"/>
        </w:rPr>
        <w:t>350.0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20.0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QPointF</w:t>
      </w:r>
      <w:r>
        <w:t>(</w:t>
      </w:r>
      <w:r>
        <w:rPr>
          <w:color w:val="000080"/>
        </w:rPr>
        <w:t>430.0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30.0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QPointF</w:t>
      </w:r>
      <w:r>
        <w:t>(</w:t>
      </w:r>
      <w:r>
        <w:rPr>
          <w:color w:val="000080"/>
        </w:rPr>
        <w:t>430.0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80.0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QPointF</w:t>
      </w:r>
      <w:r>
        <w:t>(</w:t>
      </w:r>
      <w:r>
        <w:rPr>
          <w:color w:val="000080"/>
        </w:rPr>
        <w:t>370.0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90.0</w:t>
      </w:r>
      <w:r>
        <w:t>);</w:t>
      </w:r>
    </w:p>
    <w:p w14:paraId="401E8DBB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drawPolygon</w:t>
      </w:r>
      <w:r>
        <w:t>(</w:t>
      </w:r>
      <w:r>
        <w:rPr>
          <w:color w:val="092E64"/>
        </w:rPr>
        <w:t>polygon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WindingFill</w:t>
      </w:r>
      <w:r>
        <w:t>);</w:t>
      </w:r>
    </w:p>
    <w:p w14:paraId="6F300836" w14:textId="77777777" w:rsidR="00800CE4" w:rsidRDefault="00800CE4" w:rsidP="00800CE4">
      <w:pPr>
        <w:pStyle w:val="HTML"/>
      </w:pPr>
    </w:p>
    <w:p w14:paraId="20B7F22F" w14:textId="77777777" w:rsidR="00800CE4" w:rsidRDefault="00800CE4" w:rsidP="00800CE4">
      <w:pPr>
        <w:pStyle w:val="HTML"/>
      </w:pPr>
    </w:p>
    <w:p w14:paraId="4BD2C493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画一个空心正方形</w:t>
      </w:r>
    </w:p>
    <w:p w14:paraId="6FCC0A86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pen</w:t>
      </w:r>
      <w:r>
        <w:t>.</w:t>
      </w:r>
      <w:r>
        <w:rPr>
          <w:color w:val="00677C"/>
        </w:rPr>
        <w:t>setColor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black</w:t>
      </w:r>
      <w:r>
        <w:t>);</w:t>
      </w:r>
    </w:p>
    <w:p w14:paraId="01BCAFB1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092E64"/>
        </w:rPr>
        <w:t>pen</w:t>
      </w:r>
      <w:r>
        <w:t>);</w:t>
      </w:r>
    </w:p>
    <w:p w14:paraId="3EACDA44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drawRect</w:t>
      </w:r>
      <w:r>
        <w:t>(</w:t>
      </w:r>
      <w:r>
        <w:rPr>
          <w:color w:val="800080"/>
        </w:rPr>
        <w:t>QRect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));</w:t>
      </w:r>
    </w:p>
    <w:p w14:paraId="083E28B1" w14:textId="77777777" w:rsidR="00800CE4" w:rsidRDefault="00800CE4" w:rsidP="00800CE4">
      <w:pPr>
        <w:pStyle w:val="HTML"/>
      </w:pPr>
    </w:p>
    <w:p w14:paraId="53ABCB71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画一个实心正方形</w:t>
      </w:r>
    </w:p>
    <w:p w14:paraId="00A89049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QBrush</w:t>
      </w:r>
      <w:r>
        <w:rPr>
          <w:color w:val="C0C0C0"/>
        </w:rPr>
        <w:t xml:space="preserve"> </w:t>
      </w:r>
      <w:r>
        <w:rPr>
          <w:color w:val="092E64"/>
        </w:rPr>
        <w:t>bruch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画刷</w:t>
      </w:r>
    </w:p>
    <w:p w14:paraId="5DB3F904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setBrush</w:t>
      </w:r>
      <w:r>
        <w:t>(</w:t>
      </w:r>
      <w:r>
        <w:rPr>
          <w:color w:val="092E64"/>
        </w:rPr>
        <w:t>bruch</w:t>
      </w:r>
      <w:r>
        <w:t>);</w:t>
      </w: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设置画刷</w:t>
      </w:r>
    </w:p>
    <w:p w14:paraId="5C64E6A5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drawRect</w:t>
      </w:r>
      <w:r>
        <w:t>(</w:t>
      </w:r>
      <w:r>
        <w:rPr>
          <w:color w:val="800080"/>
        </w:rPr>
        <w:t>QRect</w:t>
      </w:r>
      <w:r>
        <w:t>(</w:t>
      </w:r>
      <w:r>
        <w:rPr>
          <w:color w:val="000080"/>
        </w:rPr>
        <w:t>110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));</w:t>
      </w:r>
    </w:p>
    <w:p w14:paraId="25F1253B" w14:textId="77777777" w:rsidR="00800CE4" w:rsidRDefault="00800CE4" w:rsidP="00800CE4">
      <w:pPr>
        <w:pStyle w:val="HTML"/>
      </w:pPr>
    </w:p>
    <w:p w14:paraId="2F2E0161" w14:textId="77777777" w:rsidR="00800CE4" w:rsidRDefault="00800CE4" w:rsidP="00800CE4">
      <w:pPr>
        <w:pStyle w:val="HTML"/>
      </w:pPr>
    </w:p>
    <w:p w14:paraId="12F7C1E1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画一个多边形</w:t>
      </w:r>
    </w:p>
    <w:p w14:paraId="45D58DD5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QPolygonF</w:t>
      </w:r>
      <w:r>
        <w:rPr>
          <w:color w:val="C0C0C0"/>
        </w:rPr>
        <w:t xml:space="preserve"> </w:t>
      </w:r>
      <w:r>
        <w:rPr>
          <w:color w:val="092E64"/>
        </w:rPr>
        <w:t>polygon2</w:t>
      </w:r>
      <w:r>
        <w:t>;</w:t>
      </w:r>
    </w:p>
    <w:p w14:paraId="2CAF0DF4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polygon2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QPointF</w:t>
      </w:r>
      <w:r>
        <w:t>(</w:t>
      </w:r>
      <w:r>
        <w:rPr>
          <w:color w:val="000080"/>
        </w:rPr>
        <w:t>200.0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320.0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QPointF</w:t>
      </w:r>
      <w:r>
        <w:t>(</w:t>
      </w:r>
      <w:r>
        <w:rPr>
          <w:color w:val="000080"/>
        </w:rPr>
        <w:t>230.0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230.0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QPointF</w:t>
      </w:r>
      <w:r>
        <w:t>(</w:t>
      </w:r>
      <w:r>
        <w:rPr>
          <w:color w:val="000080"/>
        </w:rPr>
        <w:t>300.0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320.0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QPointF</w:t>
      </w:r>
      <w:r>
        <w:t>(</w:t>
      </w:r>
      <w:r>
        <w:rPr>
          <w:color w:val="000080"/>
        </w:rPr>
        <w:t>260.0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400.0</w:t>
      </w:r>
      <w:r>
        <w:t>)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QPointF</w:t>
      </w:r>
      <w:r>
        <w:t>(</w:t>
      </w:r>
      <w:r>
        <w:rPr>
          <w:color w:val="000080"/>
        </w:rPr>
        <w:t>200.0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400.0</w:t>
      </w:r>
      <w:r>
        <w:t>);</w:t>
      </w:r>
    </w:p>
    <w:p w14:paraId="52B720DB" w14:textId="77777777" w:rsidR="00800CE4" w:rsidRDefault="00800CE4" w:rsidP="00800CE4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drawPolygon</w:t>
      </w:r>
      <w:r>
        <w:t>(</w:t>
      </w:r>
      <w:r>
        <w:rPr>
          <w:color w:val="092E64"/>
        </w:rPr>
        <w:t>polygon2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WindingFill</w:t>
      </w:r>
      <w:r>
        <w:t>);</w:t>
      </w:r>
    </w:p>
    <w:p w14:paraId="56745BE1" w14:textId="77777777" w:rsidR="00800CE4" w:rsidRDefault="00800CE4" w:rsidP="00800CE4">
      <w:pPr>
        <w:pStyle w:val="HTML"/>
      </w:pPr>
    </w:p>
    <w:p w14:paraId="48F5BD46" w14:textId="77777777" w:rsidR="00800CE4" w:rsidRDefault="00800CE4" w:rsidP="00800CE4">
      <w:pPr>
        <w:pStyle w:val="HTML"/>
      </w:pPr>
    </w:p>
    <w:p w14:paraId="166B0DE9" w14:textId="77777777" w:rsidR="00800CE4" w:rsidRDefault="00800CE4" w:rsidP="00800CE4">
      <w:pPr>
        <w:pStyle w:val="HTML"/>
      </w:pPr>
    </w:p>
    <w:p w14:paraId="24015134" w14:textId="77777777" w:rsidR="00800CE4" w:rsidRDefault="00800CE4" w:rsidP="00800CE4">
      <w:pPr>
        <w:pStyle w:val="HTML"/>
      </w:pPr>
    </w:p>
    <w:p w14:paraId="6194FC26" w14:textId="77777777" w:rsidR="00800CE4" w:rsidRDefault="00800CE4" w:rsidP="00800CE4">
      <w:pPr>
        <w:pStyle w:val="HTML"/>
      </w:pPr>
      <w:r>
        <w:t>}</w:t>
      </w:r>
    </w:p>
    <w:p w14:paraId="2B9A29DA" w14:textId="77777777" w:rsidR="00800CE4" w:rsidRDefault="00800CE4" w:rsidP="00800CE4">
      <w:pPr>
        <w:pStyle w:val="HTML"/>
      </w:pPr>
    </w:p>
    <w:p w14:paraId="54446730" w14:textId="77777777" w:rsidR="00800CE4" w:rsidRDefault="00800CE4" w:rsidP="00800CE4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calculate</w:t>
      </w:r>
      <w:r>
        <w:t>()</w:t>
      </w:r>
    </w:p>
    <w:p w14:paraId="5F3771DB" w14:textId="77777777" w:rsidR="00800CE4" w:rsidRDefault="00800CE4" w:rsidP="00800CE4">
      <w:pPr>
        <w:pStyle w:val="HTML"/>
      </w:pPr>
      <w:r>
        <w:t>{</w:t>
      </w:r>
    </w:p>
    <w:p w14:paraId="6D17BB18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Square</w:t>
      </w:r>
      <w:r>
        <w:rPr>
          <w:color w:val="C0C0C0"/>
        </w:rPr>
        <w:t xml:space="preserve"> </w:t>
      </w:r>
      <w:r>
        <w:rPr>
          <w:color w:val="092E64"/>
        </w:rPr>
        <w:t>square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1</w:t>
      </w:r>
      <w:r>
        <w:t>,</w:t>
      </w:r>
      <w:r>
        <w:rPr>
          <w:color w:val="000080"/>
        </w:rPr>
        <w:t>200</w:t>
      </w:r>
      <w:r>
        <w:t>);</w:t>
      </w:r>
      <w:r>
        <w:rPr>
          <w:color w:val="C0C0C0"/>
        </w:rPr>
        <w:t xml:space="preserve">  </w:t>
      </w:r>
    </w:p>
    <w:p w14:paraId="42716E12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=</w:t>
      </w:r>
      <w:r>
        <w:rPr>
          <w:color w:val="008000"/>
        </w:rPr>
        <w:t>u8"正方形的面积是: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+</w:t>
      </w:r>
      <w:r>
        <w:rPr>
          <w:color w:val="800080"/>
        </w:rPr>
        <w:t>std</w:t>
      </w:r>
      <w:r>
        <w:t>::</w:t>
      </w:r>
      <w:r>
        <w:rPr>
          <w:color w:val="00677C"/>
        </w:rPr>
        <w:t>to_string</w:t>
      </w:r>
      <w:r>
        <w:t>(</w:t>
      </w:r>
      <w:r>
        <w:rPr>
          <w:color w:val="092E64"/>
        </w:rPr>
        <w:t>square</w:t>
      </w:r>
      <w:r>
        <w:t>.</w:t>
      </w:r>
      <w:r>
        <w:rPr>
          <w:i/>
          <w:iCs/>
          <w:color w:val="00677C"/>
        </w:rPr>
        <w:t>getArea</w:t>
      </w:r>
      <w:r>
        <w:t>());</w:t>
      </w:r>
    </w:p>
    <w:p w14:paraId="1498872D" w14:textId="77777777" w:rsidR="00800CE4" w:rsidRDefault="00800CE4" w:rsidP="00800CE4">
      <w:pPr>
        <w:pStyle w:val="HTML"/>
      </w:pPr>
    </w:p>
    <w:p w14:paraId="3A868CA2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Quadrangle</w:t>
      </w:r>
      <w:r>
        <w:rPr>
          <w:color w:val="C0C0C0"/>
        </w:rPr>
        <w:t xml:space="preserve"> </w:t>
      </w:r>
      <w:r>
        <w:rPr>
          <w:color w:val="092E64"/>
        </w:rPr>
        <w:t>aa</w:t>
      </w:r>
      <w:r>
        <w:t>(</w:t>
      </w:r>
      <w:r>
        <w:rPr>
          <w:color w:val="000080"/>
        </w:rPr>
        <w:t>10</w:t>
      </w:r>
      <w:r>
        <w:t>,</w:t>
      </w:r>
      <w:r>
        <w:rPr>
          <w:color w:val="000080"/>
        </w:rPr>
        <w:t>10</w:t>
      </w:r>
      <w:r>
        <w:t>,</w:t>
      </w:r>
      <w:r>
        <w:rPr>
          <w:color w:val="000080"/>
        </w:rPr>
        <w:t>20</w:t>
      </w:r>
      <w:r>
        <w:t>,</w:t>
      </w:r>
      <w:r>
        <w:rPr>
          <w:color w:val="000080"/>
        </w:rPr>
        <w:t>20</w:t>
      </w:r>
      <w:r>
        <w:t>,</w:t>
      </w:r>
      <w:r>
        <w:rPr>
          <w:color w:val="000080"/>
        </w:rPr>
        <w:t>30</w:t>
      </w:r>
      <w:r>
        <w:t>,</w:t>
      </w:r>
      <w:r>
        <w:rPr>
          <w:color w:val="000080"/>
        </w:rPr>
        <w:t>30</w:t>
      </w:r>
      <w:r>
        <w:t>,</w:t>
      </w:r>
      <w:r>
        <w:rPr>
          <w:color w:val="000080"/>
        </w:rPr>
        <w:t>40</w:t>
      </w:r>
      <w:r>
        <w:t>,</w:t>
      </w:r>
      <w:r>
        <w:rPr>
          <w:color w:val="000080"/>
        </w:rPr>
        <w:t>40</w:t>
      </w:r>
      <w:r>
        <w:t>);</w:t>
      </w:r>
    </w:p>
    <w:p w14:paraId="56CE0109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t>=</w:t>
      </w:r>
      <w:r>
        <w:rPr>
          <w:color w:val="008000"/>
        </w:rPr>
        <w:t>u8"无规则四边形的周长是"</w:t>
      </w:r>
      <w:r>
        <w:t>+</w:t>
      </w:r>
      <w:r>
        <w:rPr>
          <w:color w:val="800080"/>
        </w:rPr>
        <w:t>std</w:t>
      </w:r>
      <w:r>
        <w:t>::</w:t>
      </w:r>
      <w:r>
        <w:rPr>
          <w:color w:val="00677C"/>
        </w:rPr>
        <w:t>to_string</w:t>
      </w:r>
      <w:r>
        <w:t>(</w:t>
      </w:r>
      <w:r>
        <w:rPr>
          <w:color w:val="092E64"/>
        </w:rPr>
        <w:t>aa</w:t>
      </w:r>
      <w:r>
        <w:t>.</w:t>
      </w:r>
      <w:r>
        <w:rPr>
          <w:i/>
          <w:iCs/>
          <w:color w:val="00677C"/>
        </w:rPr>
        <w:t>getPerimeter</w:t>
      </w:r>
      <w:r>
        <w:t>());</w:t>
      </w:r>
    </w:p>
    <w:p w14:paraId="380A9C79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=</w:t>
      </w:r>
      <w:r>
        <w:rPr>
          <w:color w:val="008000"/>
        </w:rPr>
        <w:t>u8"无规则四边形的面积是"</w:t>
      </w:r>
      <w:r>
        <w:t>+</w:t>
      </w:r>
      <w:r>
        <w:rPr>
          <w:color w:val="800080"/>
        </w:rPr>
        <w:t>std</w:t>
      </w:r>
      <w:r>
        <w:t>::</w:t>
      </w:r>
      <w:r>
        <w:rPr>
          <w:color w:val="00677C"/>
        </w:rPr>
        <w:t>to_string</w:t>
      </w:r>
      <w:r>
        <w:t>(</w:t>
      </w:r>
      <w:r>
        <w:rPr>
          <w:color w:val="092E64"/>
        </w:rPr>
        <w:t>aa</w:t>
      </w:r>
      <w:r>
        <w:t>.</w:t>
      </w:r>
      <w:r>
        <w:rPr>
          <w:i/>
          <w:iCs/>
          <w:color w:val="00677C"/>
        </w:rPr>
        <w:t>getArea</w:t>
      </w:r>
      <w:r>
        <w:t>()</w:t>
      </w:r>
      <w:r>
        <w:rPr>
          <w:color w:val="C0C0C0"/>
        </w:rPr>
        <w:t xml:space="preserve"> </w:t>
      </w:r>
      <w:r>
        <w:t>);</w:t>
      </w:r>
    </w:p>
    <w:p w14:paraId="0A219E82" w14:textId="77777777" w:rsidR="00800CE4" w:rsidRDefault="00800CE4" w:rsidP="00800CE4">
      <w:pPr>
        <w:pStyle w:val="HTML"/>
      </w:pPr>
    </w:p>
    <w:p w14:paraId="46CA9ED1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Circle</w:t>
      </w:r>
      <w:r>
        <w:rPr>
          <w:color w:val="C0C0C0"/>
        </w:rPr>
        <w:t xml:space="preserve"> </w:t>
      </w:r>
      <w:r>
        <w:rPr>
          <w:color w:val="092E64"/>
        </w:rPr>
        <w:t>ci</w:t>
      </w:r>
      <w:r>
        <w:t>(</w:t>
      </w:r>
      <w:r>
        <w:rPr>
          <w:color w:val="000080"/>
        </w:rPr>
        <w:t>1</w:t>
      </w:r>
      <w:r>
        <w:t>,</w:t>
      </w:r>
      <w:r>
        <w:rPr>
          <w:color w:val="000080"/>
        </w:rPr>
        <w:t>2</w:t>
      </w:r>
      <w:r>
        <w:t>,</w:t>
      </w:r>
      <w:r>
        <w:rPr>
          <w:color w:val="000080"/>
        </w:rPr>
        <w:t>3</w:t>
      </w:r>
      <w:r>
        <w:t>);</w:t>
      </w:r>
    </w:p>
    <w:p w14:paraId="663B9D9A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t>=</w:t>
      </w:r>
      <w:r>
        <w:rPr>
          <w:color w:val="008000"/>
        </w:rPr>
        <w:t>u8"圆的面积是:"</w:t>
      </w:r>
      <w:r>
        <w:rPr>
          <w:color w:val="00677C"/>
        </w:rPr>
        <w:t>+</w:t>
      </w:r>
      <w:r>
        <w:rPr>
          <w:color w:val="800080"/>
        </w:rPr>
        <w:t>std</w:t>
      </w:r>
      <w:r>
        <w:t>::</w:t>
      </w:r>
      <w:r>
        <w:rPr>
          <w:color w:val="00677C"/>
        </w:rPr>
        <w:t>to_string</w:t>
      </w:r>
      <w:r>
        <w:t>(</w:t>
      </w:r>
      <w:r>
        <w:rPr>
          <w:color w:val="092E64"/>
        </w:rPr>
        <w:t>ci</w:t>
      </w:r>
      <w:r>
        <w:t>.</w:t>
      </w:r>
      <w:r>
        <w:rPr>
          <w:i/>
          <w:iCs/>
          <w:color w:val="00677C"/>
        </w:rPr>
        <w:t>getArea</w:t>
      </w:r>
      <w:r>
        <w:t>());</w:t>
      </w:r>
    </w:p>
    <w:p w14:paraId="181A0972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08000"/>
        </w:rPr>
        <w:t>u8"圆的周长是:"</w:t>
      </w:r>
      <w:r>
        <w:rPr>
          <w:color w:val="00677C"/>
        </w:rPr>
        <w:t>+</w:t>
      </w:r>
      <w:r>
        <w:rPr>
          <w:color w:val="800080"/>
        </w:rPr>
        <w:t>std</w:t>
      </w:r>
      <w:r>
        <w:t>::</w:t>
      </w:r>
      <w:r>
        <w:rPr>
          <w:color w:val="00677C"/>
        </w:rPr>
        <w:t>to_string</w:t>
      </w:r>
      <w:r>
        <w:t>(</w:t>
      </w:r>
      <w:r>
        <w:rPr>
          <w:color w:val="092E64"/>
        </w:rPr>
        <w:t>ci</w:t>
      </w:r>
      <w:r>
        <w:t>.</w:t>
      </w:r>
      <w:r>
        <w:rPr>
          <w:i/>
          <w:iCs/>
          <w:color w:val="00677C"/>
        </w:rPr>
        <w:t>getPerimeter</w:t>
      </w:r>
      <w:r>
        <w:t>());</w:t>
      </w:r>
    </w:p>
    <w:p w14:paraId="39E90E7D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t>=</w:t>
      </w:r>
      <w:r>
        <w:rPr>
          <w:color w:val="092E64"/>
        </w:rPr>
        <w:t>a</w:t>
      </w:r>
      <w:r>
        <w:rPr>
          <w:color w:val="00677C"/>
        </w:rPr>
        <w:t>+</w:t>
      </w:r>
      <w:r>
        <w:rPr>
          <w:color w:val="008000"/>
        </w:rPr>
        <w:t>'\n'</w:t>
      </w:r>
      <w:r>
        <w:rPr>
          <w:color w:val="00677C"/>
        </w:rPr>
        <w:t>+</w:t>
      </w:r>
      <w:r>
        <w:rPr>
          <w:color w:val="092E64"/>
        </w:rPr>
        <w:t>b</w:t>
      </w:r>
      <w:r>
        <w:rPr>
          <w:color w:val="00677C"/>
        </w:rPr>
        <w:t>+</w:t>
      </w:r>
      <w:r>
        <w:rPr>
          <w:color w:val="008000"/>
        </w:rPr>
        <w:t>'\n'</w:t>
      </w:r>
      <w:r>
        <w:rPr>
          <w:color w:val="00677C"/>
        </w:rPr>
        <w:t>+</w:t>
      </w:r>
      <w:r>
        <w:rPr>
          <w:color w:val="092E64"/>
        </w:rPr>
        <w:t>c</w:t>
      </w:r>
      <w:r>
        <w:rPr>
          <w:color w:val="00677C"/>
        </w:rPr>
        <w:t>+</w:t>
      </w:r>
      <w:r>
        <w:rPr>
          <w:color w:val="008000"/>
        </w:rPr>
        <w:t>'\n'</w:t>
      </w:r>
      <w:r>
        <w:rPr>
          <w:color w:val="00677C"/>
        </w:rPr>
        <w:t>+</w:t>
      </w:r>
      <w:r>
        <w:rPr>
          <w:color w:val="092E64"/>
        </w:rPr>
        <w:t>d</w:t>
      </w:r>
      <w:r>
        <w:rPr>
          <w:color w:val="00677C"/>
        </w:rPr>
        <w:t>+</w:t>
      </w:r>
      <w:r>
        <w:rPr>
          <w:color w:val="008000"/>
        </w:rPr>
        <w:t>'\n'</w:t>
      </w:r>
      <w:r>
        <w:rPr>
          <w:color w:val="00677C"/>
        </w:rPr>
        <w:t>+</w:t>
      </w:r>
      <w:r>
        <w:rPr>
          <w:color w:val="092E64"/>
        </w:rPr>
        <w:t>e</w:t>
      </w:r>
      <w:r>
        <w:t>;</w:t>
      </w:r>
    </w:p>
    <w:p w14:paraId="3CDDB477" w14:textId="77777777" w:rsidR="00800CE4" w:rsidRDefault="00800CE4" w:rsidP="00800CE4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fromStdString</w:t>
      </w:r>
      <w:r>
        <w:t>(</w:t>
      </w:r>
      <w:r>
        <w:rPr>
          <w:color w:val="092E64"/>
        </w:rPr>
        <w:t>temp</w:t>
      </w:r>
      <w:r>
        <w:t>));</w:t>
      </w:r>
    </w:p>
    <w:p w14:paraId="20611804" w14:textId="77777777" w:rsidR="00800CE4" w:rsidRDefault="00800CE4" w:rsidP="00800CE4">
      <w:pPr>
        <w:pStyle w:val="HTML"/>
      </w:pPr>
    </w:p>
    <w:p w14:paraId="47E322AD" w14:textId="77777777" w:rsidR="00800CE4" w:rsidRDefault="00800CE4" w:rsidP="00800CE4">
      <w:pPr>
        <w:pStyle w:val="HTML"/>
      </w:pPr>
      <w:r>
        <w:t>}</w:t>
      </w:r>
    </w:p>
    <w:p w14:paraId="6FB61CCA" w14:textId="77777777" w:rsidR="00800CE4" w:rsidRDefault="00800CE4" w:rsidP="00800CE4">
      <w:pPr>
        <w:pStyle w:val="HTML"/>
      </w:pPr>
    </w:p>
    <w:p w14:paraId="387B5856" w14:textId="77777777" w:rsidR="00800CE4" w:rsidRDefault="00800CE4" w:rsidP="00800CE4">
      <w:pPr>
        <w:pStyle w:val="HTML"/>
      </w:pPr>
    </w:p>
    <w:p w14:paraId="0DA6F7DF" w14:textId="449C2220" w:rsidR="00800CE4" w:rsidRDefault="00800CE4" w:rsidP="00BD3A58">
      <w:pPr>
        <w:pStyle w:val="a7"/>
        <w:jc w:val="both"/>
      </w:pPr>
      <w:r>
        <w:rPr>
          <w:rFonts w:hint="eastAsia"/>
        </w:rPr>
        <w:t>Shape.h</w:t>
      </w:r>
    </w:p>
    <w:p w14:paraId="31ADADB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ifndef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SHAPE_H</w:t>
      </w:r>
    </w:p>
    <w:p w14:paraId="6EEDF65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define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SHAPE_H</w:t>
      </w:r>
    </w:p>
    <w:p w14:paraId="3A10053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iostream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13A46C2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QMainWindow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25D5692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QPainter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073019B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QRect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5B56864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QBrush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216AFA2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QPen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200AD31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QFont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5A5163B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vector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7F6C149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include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iostream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</w:p>
    <w:p w14:paraId="705EB0E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using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std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cout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7BB59C3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using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std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vector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013674B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using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std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istream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2127A99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define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PI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3.1415926</w:t>
      </w:r>
    </w:p>
    <w:p w14:paraId="09A26A1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struct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//保存点和向量</w:t>
      </w:r>
    </w:p>
    <w:p w14:paraId="36CCBDF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67A0D1D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1F9ECEC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):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),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){}</w:t>
      </w:r>
    </w:p>
    <w:p w14:paraId="2A6F0EBE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kern w:val="0"/>
          <w:sz w:val="24"/>
          <w:szCs w:val="24"/>
        </w:rPr>
        <w:t>&amp;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operator=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01956B30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5C3DD3F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this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4AF8DE0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4869B1A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length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//求长度</w:t>
      </w:r>
    </w:p>
    <w:p w14:paraId="19D1B6C7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sqrt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1D5DB8F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2F8E09A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len2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//求长度平方</w:t>
      </w:r>
    </w:p>
    <w:p w14:paraId="7714A29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6DAEFFD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6D995B07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2F4614D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operator*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//叉积</w:t>
      </w:r>
    </w:p>
    <w:p w14:paraId="2E9ACC0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03922AC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-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197F959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4E99B8E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operator^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//点积</w:t>
      </w:r>
    </w:p>
    <w:p w14:paraId="7A56B4C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6B63229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5533007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20A536E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operator+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</w:p>
    <w:p w14:paraId="7D3766A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5169D36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63DF31C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0485EE6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operator-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</w:p>
    <w:p w14:paraId="211774A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1BE2197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-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a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-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b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4BF7769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6F8D7DEE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class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800080"/>
          <w:kern w:val="0"/>
          <w:sz w:val="24"/>
          <w:szCs w:val="24"/>
        </w:rPr>
        <w:t>Shape</w:t>
      </w:r>
    </w:p>
    <w:p w14:paraId="22251610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03CC2E5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4B1B9BB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virtual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getPerimeter</w:t>
      </w:r>
      <w:r w:rsidRPr="00800CE4">
        <w:rPr>
          <w:rFonts w:ascii="宋体" w:hAnsi="宋体" w:cs="宋体"/>
          <w:kern w:val="0"/>
          <w:sz w:val="24"/>
          <w:szCs w:val="24"/>
        </w:rPr>
        <w:t>(){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;}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7D31DE4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virtual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getArea</w:t>
      </w:r>
      <w:r w:rsidRPr="00800CE4">
        <w:rPr>
          <w:rFonts w:ascii="宋体" w:hAnsi="宋体" w:cs="宋体"/>
          <w:kern w:val="0"/>
          <w:sz w:val="24"/>
          <w:szCs w:val="24"/>
        </w:rPr>
        <w:t>(){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;}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7D29FE7E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4F1535C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//圆</w:t>
      </w:r>
    </w:p>
    <w:p w14:paraId="7BBC5BC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class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800080"/>
          <w:kern w:val="0"/>
          <w:sz w:val="24"/>
          <w:szCs w:val="24"/>
        </w:rPr>
        <w:t>Circle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Shape</w:t>
      </w:r>
    </w:p>
    <w:p w14:paraId="04197DE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610062D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66DC63A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explicit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Circle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radius</w:t>
      </w:r>
      <w:r w:rsidRPr="00800CE4">
        <w:rPr>
          <w:rFonts w:ascii="宋体" w:hAnsi="宋体" w:cs="宋体"/>
          <w:kern w:val="0"/>
          <w:sz w:val="24"/>
          <w:szCs w:val="24"/>
        </w:rPr>
        <w:t>):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radius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radius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</w:p>
    <w:p w14:paraId="2FE7516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582A0F6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center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]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609D53A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center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1</w:t>
      </w:r>
      <w:r w:rsidRPr="00800CE4">
        <w:rPr>
          <w:rFonts w:ascii="宋体" w:hAnsi="宋体" w:cs="宋体"/>
          <w:kern w:val="0"/>
          <w:sz w:val="24"/>
          <w:szCs w:val="24"/>
        </w:rPr>
        <w:t>]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0E9F363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0CEEA75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3A961DD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virtual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getArea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</w:p>
    <w:p w14:paraId="2C031F77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0EDADCB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m_area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PI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radius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radius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7D52331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m_area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557E042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5E72BC2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virtual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getPerimeter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</w:p>
    <w:p w14:paraId="72A9693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6836CB5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m_perimeter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PI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radius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19236010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m_perimeter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7D28F3A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2718C74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virtual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void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print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</w:p>
    <w:p w14:paraId="7CA0E43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43614AB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067BEB7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5B058C7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virtual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bool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symmetrical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</w:p>
    <w:p w14:paraId="7EEAE00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13A1B08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true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3CFF180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214948E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137E1AD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private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67D84C9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center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2</w:t>
      </w:r>
      <w:r w:rsidRPr="00800CE4">
        <w:rPr>
          <w:rFonts w:ascii="宋体" w:hAnsi="宋体" w:cs="宋体"/>
          <w:kern w:val="0"/>
          <w:sz w:val="24"/>
          <w:szCs w:val="24"/>
        </w:rPr>
        <w:t>];</w:t>
      </w:r>
    </w:p>
    <w:p w14:paraId="6FFE6C2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radius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0E8822A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m_perimeter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17A759A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m_area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0A266F5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7F8983F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5998792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//三角形</w:t>
      </w:r>
    </w:p>
    <w:p w14:paraId="496C2ED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class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800080"/>
          <w:kern w:val="0"/>
          <w:sz w:val="24"/>
          <w:szCs w:val="24"/>
        </w:rPr>
        <w:t>Triangle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Shape</w:t>
      </w:r>
    </w:p>
    <w:p w14:paraId="564D18D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66BEAED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3C458967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52B5097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//四边形</w:t>
      </w:r>
    </w:p>
    <w:p w14:paraId="0638D3EE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class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Shape</w:t>
      </w:r>
    </w:p>
    <w:p w14:paraId="4D26FFB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6C2C05E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protected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6FEBA8F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p1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p2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p3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p4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3EBDE62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l1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l2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l3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l4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1633E2C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c1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c2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c3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c4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//保存4条边向量</w:t>
      </w:r>
    </w:p>
    <w:p w14:paraId="5F8EC580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area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//面积</w:t>
      </w:r>
    </w:p>
    <w:p w14:paraId="033BB2F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peri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//周长</w:t>
      </w:r>
    </w:p>
    <w:p w14:paraId="244D840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4CCFA3C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friend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istream</w:t>
      </w:r>
      <w:r w:rsidRPr="00800CE4">
        <w:rPr>
          <w:rFonts w:ascii="宋体" w:hAnsi="宋体" w:cs="宋体"/>
          <w:kern w:val="0"/>
          <w:sz w:val="24"/>
          <w:szCs w:val="24"/>
        </w:rPr>
        <w:t>&amp;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operator&gt;&gt;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istream</w:t>
      </w:r>
      <w:r w:rsidRPr="00800CE4">
        <w:rPr>
          <w:rFonts w:ascii="宋体" w:hAnsi="宋体" w:cs="宋体"/>
          <w:kern w:val="0"/>
          <w:sz w:val="24"/>
          <w:szCs w:val="24"/>
        </w:rPr>
        <w:t>&amp;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c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&amp;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54CB6EA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getArea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1B60B03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getPerimeter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67552CF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void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setPoint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8</w:t>
      </w:r>
      <w:r w:rsidRPr="00800CE4">
        <w:rPr>
          <w:rFonts w:ascii="宋体" w:hAnsi="宋体" w:cs="宋体"/>
          <w:kern w:val="0"/>
          <w:sz w:val="24"/>
          <w:szCs w:val="24"/>
        </w:rPr>
        <w:t>]);</w:t>
      </w:r>
    </w:p>
    <w:p w14:paraId="49AB94D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//更新属性,求面积和周长</w:t>
      </w:r>
    </w:p>
    <w:p w14:paraId="5678E48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void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updateProperty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76E3D74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//默认构造函数</w:t>
      </w:r>
    </w:p>
    <w:p w14:paraId="1DC6762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61B00C1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//赋值构造函数</w:t>
      </w:r>
    </w:p>
    <w:p w14:paraId="39CC983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&amp;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78F9136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&amp;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operator=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06696B6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154AD96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73828BE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vector</w:t>
      </w:r>
      <w:r w:rsidRPr="00800CE4">
        <w:rPr>
          <w:rFonts w:ascii="宋体" w:hAnsi="宋体" w:cs="宋体"/>
          <w:kern w:val="0"/>
          <w:sz w:val="24"/>
          <w:szCs w:val="24"/>
        </w:rPr>
        <w:t>&lt;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kern w:val="0"/>
          <w:sz w:val="24"/>
          <w:szCs w:val="24"/>
        </w:rPr>
        <w:t>&gt;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loc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723EB83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6B2E344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669966D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inline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getArea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area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260AD2C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08449DC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inline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double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getPerimeter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peri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4B664080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2CC53A7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inline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void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setPoint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8</w:t>
      </w:r>
      <w:r w:rsidRPr="00800CE4">
        <w:rPr>
          <w:rFonts w:ascii="宋体" w:hAnsi="宋体" w:cs="宋体"/>
          <w:kern w:val="0"/>
          <w:sz w:val="24"/>
          <w:szCs w:val="24"/>
        </w:rPr>
        <w:t>])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25613B3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],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1</w:t>
      </w:r>
      <w:r w:rsidRPr="00800CE4">
        <w:rPr>
          <w:rFonts w:ascii="宋体" w:hAnsi="宋体" w:cs="宋体"/>
          <w:kern w:val="0"/>
          <w:sz w:val="24"/>
          <w:szCs w:val="24"/>
        </w:rPr>
        <w:t>]);</w:t>
      </w:r>
    </w:p>
    <w:p w14:paraId="1E290E6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2</w:t>
      </w:r>
      <w:r w:rsidRPr="00800CE4">
        <w:rPr>
          <w:rFonts w:ascii="宋体" w:hAnsi="宋体" w:cs="宋体"/>
          <w:kern w:val="0"/>
          <w:sz w:val="24"/>
          <w:szCs w:val="24"/>
        </w:rPr>
        <w:t>],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3</w:t>
      </w:r>
      <w:r w:rsidRPr="00800CE4">
        <w:rPr>
          <w:rFonts w:ascii="宋体" w:hAnsi="宋体" w:cs="宋体"/>
          <w:kern w:val="0"/>
          <w:sz w:val="24"/>
          <w:szCs w:val="24"/>
        </w:rPr>
        <w:t>]);</w:t>
      </w:r>
    </w:p>
    <w:p w14:paraId="281AA7C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4</w:t>
      </w:r>
      <w:r w:rsidRPr="00800CE4">
        <w:rPr>
          <w:rFonts w:ascii="宋体" w:hAnsi="宋体" w:cs="宋体"/>
          <w:kern w:val="0"/>
          <w:sz w:val="24"/>
          <w:szCs w:val="24"/>
        </w:rPr>
        <w:t>],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5</w:t>
      </w:r>
      <w:r w:rsidRPr="00800CE4">
        <w:rPr>
          <w:rFonts w:ascii="宋体" w:hAnsi="宋体" w:cs="宋体"/>
          <w:kern w:val="0"/>
          <w:sz w:val="24"/>
          <w:szCs w:val="24"/>
        </w:rPr>
        <w:t>]);</w:t>
      </w:r>
    </w:p>
    <w:p w14:paraId="21A3BB77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point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6</w:t>
      </w:r>
      <w:r w:rsidRPr="00800CE4">
        <w:rPr>
          <w:rFonts w:ascii="宋体" w:hAnsi="宋体" w:cs="宋体"/>
          <w:kern w:val="0"/>
          <w:sz w:val="24"/>
          <w:szCs w:val="24"/>
        </w:rPr>
        <w:t>],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7</w:t>
      </w:r>
      <w:r w:rsidRPr="00800CE4">
        <w:rPr>
          <w:rFonts w:ascii="宋体" w:hAnsi="宋体" w:cs="宋体"/>
          <w:kern w:val="0"/>
          <w:sz w:val="24"/>
          <w:szCs w:val="24"/>
        </w:rPr>
        <w:t>]);</w:t>
      </w:r>
    </w:p>
    <w:p w14:paraId="215B77D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updateProperty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4D11EC2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439DFEC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1F439A8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//更新属性,求面积和周长</w:t>
      </w:r>
    </w:p>
    <w:p w14:paraId="7F8C8B3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inline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void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updateProperty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4DC5396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//以p1为中心点依次求叉积解出四边形面积</w:t>
      </w:r>
    </w:p>
    <w:p w14:paraId="2237493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-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p1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3E01341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-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p1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4F3890D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-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p1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4819D90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area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abs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c3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22A6E517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//然后依次保存4边向量并求出周长</w:t>
      </w:r>
    </w:p>
    <w:p w14:paraId="77AF622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-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p2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1E55078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-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p3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3F0E70A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-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p4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28058440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c1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length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76AF583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c2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length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3FD78B4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c3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length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4B06C1E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c4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length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5D4909E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peri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l4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560E37C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7A7F1BC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795A2BA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1349E86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//默认构造函数</w:t>
      </w:r>
    </w:p>
    <w:p w14:paraId="1565BAE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inline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x1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y1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x2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y2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x3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y3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x4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y4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7AC09AB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[]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x1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y1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x2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y2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x3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y3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x4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49FD4EE7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setPoint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val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15C8D2B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5448149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6C4BA0F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//赋值构造函数</w:t>
      </w:r>
    </w:p>
    <w:p w14:paraId="2C6B7DC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inline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&amp;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32C4DE9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p1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p2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p3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p4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459BE92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updateProperty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094D1E2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6E8B21A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//赋值运算符</w:t>
      </w:r>
    </w:p>
    <w:p w14:paraId="6A96C8D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&amp;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operator=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</w:p>
    <w:p w14:paraId="35A339A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51E827FE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p1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p2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p3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p4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5253111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updateProperty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57C2923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this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5E6F338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6B196237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//多边形</w:t>
      </w:r>
    </w:p>
    <w:p w14:paraId="47D9C87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class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800080"/>
          <w:kern w:val="0"/>
          <w:sz w:val="24"/>
          <w:szCs w:val="24"/>
        </w:rPr>
        <w:t>Polygon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Shape</w:t>
      </w:r>
    </w:p>
    <w:p w14:paraId="08EBAFF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54CAFF9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0ABCCBD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07E45AC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5E7B918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458AF74E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//菱形</w:t>
      </w:r>
    </w:p>
    <w:p w14:paraId="7F3E508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class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800080"/>
          <w:kern w:val="0"/>
          <w:sz w:val="24"/>
          <w:szCs w:val="24"/>
        </w:rPr>
        <w:t>Rhombus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</w:p>
    <w:p w14:paraId="14A58D5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2E2CF5B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0DDC1C0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502C974E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//平行四边形</w:t>
      </w:r>
    </w:p>
    <w:p w14:paraId="59B565D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class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800080"/>
          <w:kern w:val="0"/>
          <w:sz w:val="24"/>
          <w:szCs w:val="24"/>
        </w:rPr>
        <w:t>Parallelogram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</w:p>
    <w:p w14:paraId="1F111FD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6EFFEF3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6B892F4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Parallelogram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08E895D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//平行四边形判断:两组对边平行</w:t>
      </w:r>
    </w:p>
    <w:p w14:paraId="5DC8E5C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virtual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bool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check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7F2384C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//构造函数</w:t>
      </w:r>
    </w:p>
    <w:p w14:paraId="10AA2B80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6B53998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01369E1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275B0F7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inline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Parallelogram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Parallelogram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i/>
          <w:iCs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6B6C92B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3F46011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inline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bool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Parallelogram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check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7BA58A6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c3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&amp;&amp;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c2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*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c4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18BC701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false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1024B27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lastRenderedPageBreak/>
        <w:t>}</w:t>
      </w:r>
    </w:p>
    <w:p w14:paraId="6ADF5B17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//正方形</w:t>
      </w:r>
    </w:p>
    <w:p w14:paraId="15B675B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class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800080"/>
          <w:kern w:val="0"/>
          <w:sz w:val="24"/>
          <w:szCs w:val="24"/>
        </w:rPr>
        <w:t>Square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</w:p>
    <w:p w14:paraId="13CEF12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05055E4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39FF653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Square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sideLength</w:t>
      </w:r>
      <w:r w:rsidRPr="00800CE4">
        <w:rPr>
          <w:rFonts w:ascii="宋体" w:hAnsi="宋体" w:cs="宋体"/>
          <w:kern w:val="0"/>
          <w:sz w:val="24"/>
          <w:szCs w:val="24"/>
        </w:rPr>
        <w:t>):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sideLength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sideLength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sideLength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sideLength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</w:p>
    <w:p w14:paraId="15DC015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342C768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28CC89B7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49CBF57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3093C03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 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//构造函数</w:t>
      </w:r>
    </w:p>
    <w:p w14:paraId="2F42322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Square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198C08F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2C41E2E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76AA573C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7FE1962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//矩形</w:t>
      </w:r>
    </w:p>
    <w:p w14:paraId="0C4A2BA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class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color w:val="800080"/>
          <w:kern w:val="0"/>
          <w:sz w:val="24"/>
          <w:szCs w:val="24"/>
        </w:rPr>
        <w:t>Rectangele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</w:p>
    <w:p w14:paraId="1479D5FA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21129AA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public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</w:p>
    <w:p w14:paraId="61C3F9C5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Rectangele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3651D32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Rectangele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width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int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height</w:t>
      </w:r>
      <w:r w:rsidRPr="00800CE4">
        <w:rPr>
          <w:rFonts w:ascii="宋体" w:hAnsi="宋体" w:cs="宋体"/>
          <w:kern w:val="0"/>
          <w:sz w:val="24"/>
          <w:szCs w:val="24"/>
        </w:rPr>
        <w:t>):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width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width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height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x</w:t>
      </w:r>
      <w:r w:rsidRPr="00800CE4">
        <w:rPr>
          <w:rFonts w:ascii="宋体" w:hAnsi="宋体" w:cs="宋体"/>
          <w:kern w:val="0"/>
          <w:sz w:val="24"/>
          <w:szCs w:val="24"/>
        </w:rPr>
        <w:t>,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y</w:t>
      </w:r>
      <w:r w:rsidRPr="00800CE4">
        <w:rPr>
          <w:rFonts w:ascii="宋体" w:hAnsi="宋体" w:cs="宋体"/>
          <w:kern w:val="0"/>
          <w:sz w:val="24"/>
          <w:szCs w:val="24"/>
        </w:rPr>
        <w:t>+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height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</w:p>
    <w:p w14:paraId="7C1D8DA6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14D0126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0D5E4E30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75EA4254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virtual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bool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check</w:t>
      </w:r>
      <w:r w:rsidRPr="00800CE4">
        <w:rPr>
          <w:rFonts w:ascii="宋体" w:hAnsi="宋体" w:cs="宋体"/>
          <w:kern w:val="0"/>
          <w:sz w:val="24"/>
          <w:szCs w:val="24"/>
        </w:rPr>
        <w:t>();</w:t>
      </w:r>
    </w:p>
    <w:p w14:paraId="36FF87E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 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//构造函数</w:t>
      </w:r>
    </w:p>
    <w:p w14:paraId="040C83DB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6F2B161D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};</w:t>
      </w:r>
    </w:p>
    <w:p w14:paraId="62FC412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inline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Rectangele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b/>
          <w:bCs/>
          <w:color w:val="00677C"/>
          <w:kern w:val="0"/>
          <w:sz w:val="24"/>
          <w:szCs w:val="24"/>
        </w:rPr>
        <w:t>Rectangele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: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Quadrangle</w:t>
      </w:r>
      <w:r w:rsidRPr="00800CE4">
        <w:rPr>
          <w:rFonts w:ascii="宋体" w:hAnsi="宋体" w:cs="宋体"/>
          <w:kern w:val="0"/>
          <w:sz w:val="24"/>
          <w:szCs w:val="24"/>
        </w:rPr>
        <w:t>(</w:t>
      </w:r>
      <w:r w:rsidRPr="00800CE4">
        <w:rPr>
          <w:rFonts w:ascii="宋体" w:hAnsi="宋体" w:cs="宋体"/>
          <w:i/>
          <w:iCs/>
          <w:color w:val="092E64"/>
          <w:kern w:val="0"/>
          <w:sz w:val="24"/>
          <w:szCs w:val="24"/>
        </w:rPr>
        <w:t>px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025C87A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32CCEFA1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808000"/>
          <w:kern w:val="0"/>
          <w:sz w:val="24"/>
          <w:szCs w:val="24"/>
        </w:rPr>
        <w:t>inline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bool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Rectangele</w:t>
      </w:r>
      <w:r w:rsidRPr="00800CE4">
        <w:rPr>
          <w:rFonts w:ascii="宋体" w:hAnsi="宋体" w:cs="宋体"/>
          <w:kern w:val="0"/>
          <w:sz w:val="24"/>
          <w:szCs w:val="24"/>
        </w:rPr>
        <w:t>::</w:t>
      </w:r>
      <w:r w:rsidRPr="00800CE4">
        <w:rPr>
          <w:rFonts w:ascii="宋体" w:hAnsi="宋体" w:cs="宋体"/>
          <w:b/>
          <w:bCs/>
          <w:i/>
          <w:iCs/>
          <w:color w:val="00677C"/>
          <w:kern w:val="0"/>
          <w:sz w:val="24"/>
          <w:szCs w:val="24"/>
        </w:rPr>
        <w:t>check</w:t>
      </w:r>
      <w:r w:rsidRPr="00800CE4">
        <w:rPr>
          <w:rFonts w:ascii="宋体" w:hAnsi="宋体" w:cs="宋体"/>
          <w:kern w:val="0"/>
          <w:sz w:val="24"/>
          <w:szCs w:val="24"/>
        </w:rPr>
        <w:t>()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{</w:t>
      </w:r>
    </w:p>
    <w:p w14:paraId="7B11C4C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0080"/>
          <w:kern w:val="0"/>
          <w:sz w:val="24"/>
          <w:szCs w:val="24"/>
        </w:rPr>
        <w:t>Parallelogram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</w:t>
      </w:r>
      <w:r w:rsidRPr="00800CE4">
        <w:rPr>
          <w:rFonts w:ascii="宋体" w:hAnsi="宋体" w:cs="宋体"/>
          <w:kern w:val="0"/>
          <w:sz w:val="24"/>
          <w:szCs w:val="24"/>
        </w:rPr>
        <w:t>(*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this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73B746EE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if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(!</w:t>
      </w:r>
      <w:r w:rsidRPr="00800CE4">
        <w:rPr>
          <w:rFonts w:ascii="宋体" w:hAnsi="宋体" w:cs="宋体"/>
          <w:color w:val="092E64"/>
          <w:kern w:val="0"/>
          <w:sz w:val="24"/>
          <w:szCs w:val="24"/>
        </w:rPr>
        <w:t>p</w:t>
      </w:r>
      <w:r w:rsidRPr="00800CE4">
        <w:rPr>
          <w:rFonts w:ascii="宋体" w:hAnsi="宋体" w:cs="宋体"/>
          <w:kern w:val="0"/>
          <w:sz w:val="24"/>
          <w:szCs w:val="24"/>
        </w:rPr>
        <w:t>.</w:t>
      </w:r>
      <w:r w:rsidRPr="00800CE4">
        <w:rPr>
          <w:rFonts w:ascii="宋体" w:hAnsi="宋体" w:cs="宋体"/>
          <w:i/>
          <w:iCs/>
          <w:color w:val="00677C"/>
          <w:kern w:val="0"/>
          <w:sz w:val="24"/>
          <w:szCs w:val="24"/>
        </w:rPr>
        <w:t>check</w:t>
      </w:r>
      <w:r w:rsidRPr="00800CE4">
        <w:rPr>
          <w:rFonts w:ascii="宋体" w:hAnsi="宋体" w:cs="宋体"/>
          <w:kern w:val="0"/>
          <w:sz w:val="24"/>
          <w:szCs w:val="24"/>
        </w:rPr>
        <w:t>())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false</w:t>
      </w:r>
      <w:r w:rsidRPr="00800CE4">
        <w:rPr>
          <w:rFonts w:ascii="宋体" w:hAnsi="宋体" w:cs="宋体"/>
          <w:kern w:val="0"/>
          <w:sz w:val="24"/>
          <w:szCs w:val="24"/>
        </w:rPr>
        <w:t>;</w:t>
      </w:r>
    </w:p>
    <w:p w14:paraId="592918A9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   </w:t>
      </w:r>
      <w:r w:rsidRPr="00800CE4">
        <w:rPr>
          <w:rFonts w:ascii="宋体" w:hAnsi="宋体" w:cs="宋体"/>
          <w:color w:val="808000"/>
          <w:kern w:val="0"/>
          <w:sz w:val="24"/>
          <w:szCs w:val="24"/>
        </w:rPr>
        <w:t>return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((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c1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677C"/>
          <w:kern w:val="0"/>
          <w:sz w:val="24"/>
          <w:szCs w:val="24"/>
        </w:rPr>
        <w:t>^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800000"/>
          <w:kern w:val="0"/>
          <w:sz w:val="24"/>
          <w:szCs w:val="24"/>
        </w:rPr>
        <w:t>c2</w:t>
      </w:r>
      <w:r w:rsidRPr="00800CE4">
        <w:rPr>
          <w:rFonts w:ascii="宋体" w:hAnsi="宋体" w:cs="宋体"/>
          <w:kern w:val="0"/>
          <w:sz w:val="24"/>
          <w:szCs w:val="24"/>
        </w:rPr>
        <w:t>)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kern w:val="0"/>
          <w:sz w:val="24"/>
          <w:szCs w:val="24"/>
        </w:rPr>
        <w:t>==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0</w:t>
      </w:r>
      <w:r w:rsidRPr="00800CE4">
        <w:rPr>
          <w:rFonts w:ascii="宋体" w:hAnsi="宋体" w:cs="宋体"/>
          <w:kern w:val="0"/>
          <w:sz w:val="24"/>
          <w:szCs w:val="24"/>
        </w:rPr>
        <w:t>);</w:t>
      </w:r>
    </w:p>
    <w:p w14:paraId="18A40382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}</w:t>
      </w:r>
    </w:p>
    <w:p w14:paraId="67274C38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69A3F0CF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515A27B0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14:paraId="0AB179C3" w14:textId="77777777" w:rsidR="00800CE4" w:rsidRPr="00800CE4" w:rsidRDefault="00800CE4" w:rsidP="00800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800CE4">
        <w:rPr>
          <w:rFonts w:ascii="宋体" w:hAnsi="宋体" w:cs="宋体"/>
          <w:kern w:val="0"/>
          <w:sz w:val="24"/>
          <w:szCs w:val="24"/>
        </w:rPr>
        <w:t>#</w:t>
      </w:r>
      <w:r w:rsidRPr="00800CE4">
        <w:rPr>
          <w:rFonts w:ascii="宋体" w:hAnsi="宋体" w:cs="宋体"/>
          <w:color w:val="000080"/>
          <w:kern w:val="0"/>
          <w:sz w:val="24"/>
          <w:szCs w:val="24"/>
        </w:rPr>
        <w:t>endif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//</w:t>
      </w:r>
      <w:r w:rsidRPr="00800CE4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800CE4">
        <w:rPr>
          <w:rFonts w:ascii="宋体" w:hAnsi="宋体" w:cs="宋体"/>
          <w:color w:val="008000"/>
          <w:kern w:val="0"/>
          <w:sz w:val="24"/>
          <w:szCs w:val="24"/>
        </w:rPr>
        <w:t>SHAPE_H</w:t>
      </w:r>
    </w:p>
    <w:p w14:paraId="43A1043A" w14:textId="77777777" w:rsidR="00411499" w:rsidRPr="00800CE4" w:rsidRDefault="00411499" w:rsidP="00BD3A58">
      <w:pPr>
        <w:pStyle w:val="a7"/>
        <w:jc w:val="both"/>
        <w:rPr>
          <w:rFonts w:hint="eastAsia"/>
        </w:rPr>
      </w:pPr>
    </w:p>
    <w:p w14:paraId="759230CA" w14:textId="10C7143E" w:rsidR="00800CE4" w:rsidRDefault="00B70985" w:rsidP="00BD3A58">
      <w:pPr>
        <w:pStyle w:val="a7"/>
        <w:jc w:val="both"/>
      </w:pPr>
      <w:r>
        <w:rPr>
          <w:rFonts w:hint="eastAsia"/>
        </w:rPr>
        <w:lastRenderedPageBreak/>
        <w:t>3</w:t>
      </w:r>
      <w:r>
        <w:t>.</w:t>
      </w:r>
      <w:r w:rsidR="00411499">
        <w:rPr>
          <w:rFonts w:hint="eastAsia"/>
        </w:rPr>
        <w:t>实验截图</w:t>
      </w:r>
      <w:r w:rsidR="00411499">
        <w:rPr>
          <w:rFonts w:hint="eastAsia"/>
        </w:rPr>
        <w:t>:</w:t>
      </w:r>
    </w:p>
    <w:p w14:paraId="1C60057B" w14:textId="77777777" w:rsidR="00411499" w:rsidRDefault="00411499" w:rsidP="00BD3A58">
      <w:pPr>
        <w:pStyle w:val="a7"/>
        <w:jc w:val="both"/>
      </w:pPr>
    </w:p>
    <w:p w14:paraId="2CB319DE" w14:textId="7AB41B5D" w:rsidR="00636A3A" w:rsidRPr="00411499" w:rsidRDefault="00411499" w:rsidP="0041149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highlight w:val="yellow"/>
        </w:rPr>
        <w:t>1.</w:t>
      </w:r>
      <w:r w:rsidR="00636A3A" w:rsidRPr="00411499">
        <w:rPr>
          <w:rFonts w:hint="eastAsia"/>
          <w:b/>
          <w:bCs/>
          <w:sz w:val="24"/>
          <w:szCs w:val="28"/>
          <w:highlight w:val="yellow"/>
        </w:rPr>
        <w:t>重载点积等运算符</w:t>
      </w:r>
    </w:p>
    <w:p w14:paraId="6DF42540" w14:textId="39F74197" w:rsidR="00636A3A" w:rsidRDefault="00636A3A" w:rsidP="00636A3A">
      <w:pPr>
        <w:jc w:val="center"/>
        <w:rPr>
          <w:b/>
          <w:bCs/>
          <w:color w:val="FF0000"/>
          <w:sz w:val="24"/>
          <w:szCs w:val="28"/>
        </w:rPr>
      </w:pPr>
      <w:r w:rsidRPr="00B12848">
        <w:rPr>
          <w:noProof/>
        </w:rPr>
        <w:drawing>
          <wp:inline distT="0" distB="0" distL="0" distR="0" wp14:anchorId="7FE20485" wp14:editId="5EC1556E">
            <wp:extent cx="5274310" cy="50914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ECA7" w14:textId="77777777" w:rsidR="00636A3A" w:rsidRDefault="00636A3A" w:rsidP="00636A3A">
      <w:pPr>
        <w:rPr>
          <w:b/>
          <w:bCs/>
          <w:color w:val="FF0000"/>
          <w:sz w:val="24"/>
          <w:szCs w:val="28"/>
        </w:rPr>
      </w:pPr>
    </w:p>
    <w:p w14:paraId="7794ABCA" w14:textId="1C625F30" w:rsidR="00636A3A" w:rsidRDefault="00411499" w:rsidP="0041149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highlight w:val="yellow"/>
        </w:rPr>
        <w:t>2.</w:t>
      </w:r>
      <w:r w:rsidR="00636A3A" w:rsidRPr="00411499">
        <w:rPr>
          <w:rFonts w:hint="eastAsia"/>
          <w:b/>
          <w:bCs/>
          <w:sz w:val="24"/>
          <w:szCs w:val="28"/>
          <w:highlight w:val="yellow"/>
        </w:rPr>
        <w:t>类的层次结构</w:t>
      </w:r>
    </w:p>
    <w:p w14:paraId="04EA7328" w14:textId="600A9E33" w:rsidR="00411499" w:rsidRPr="00411499" w:rsidRDefault="00411499" w:rsidP="0041149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highlight w:val="yellow"/>
        </w:rPr>
        <w:t>利用</w:t>
      </w:r>
      <w:r>
        <w:rPr>
          <w:rFonts w:hint="eastAsia"/>
          <w:b/>
          <w:bCs/>
          <w:sz w:val="24"/>
          <w:szCs w:val="28"/>
          <w:highlight w:val="yellow"/>
        </w:rPr>
        <w:t>Xmind</w:t>
      </w:r>
      <w:r>
        <w:rPr>
          <w:rFonts w:hint="eastAsia"/>
          <w:b/>
          <w:bCs/>
          <w:sz w:val="24"/>
          <w:szCs w:val="28"/>
          <w:highlight w:val="yellow"/>
        </w:rPr>
        <w:t>绘制类的层次结构</w:t>
      </w:r>
    </w:p>
    <w:p w14:paraId="1D8F5E85" w14:textId="77777777" w:rsidR="00636A3A" w:rsidRDefault="00636A3A" w:rsidP="00636A3A">
      <w:pPr>
        <w:rPr>
          <w:noProof/>
        </w:rPr>
      </w:pPr>
    </w:p>
    <w:p w14:paraId="2029CACB" w14:textId="32571677" w:rsidR="00636A3A" w:rsidRDefault="00636A3A" w:rsidP="00636A3A">
      <w:pPr>
        <w:rPr>
          <w:noProof/>
        </w:rPr>
      </w:pPr>
      <w:r w:rsidRPr="00B12848">
        <w:rPr>
          <w:noProof/>
        </w:rPr>
        <w:lastRenderedPageBreak/>
        <w:drawing>
          <wp:inline distT="0" distB="0" distL="0" distR="0" wp14:anchorId="1CD45FF9" wp14:editId="6FB29DA8">
            <wp:extent cx="5274310" cy="2067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833E" w14:textId="1F70227A" w:rsidR="00636A3A" w:rsidRPr="00411499" w:rsidRDefault="00411499" w:rsidP="00411499">
      <w:pPr>
        <w:rPr>
          <w:b/>
          <w:bCs/>
          <w:noProof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  <w:highlight w:val="yellow"/>
        </w:rPr>
        <w:t>3.</w:t>
      </w:r>
      <w:r w:rsidR="00636A3A" w:rsidRPr="00411499">
        <w:rPr>
          <w:rFonts w:hint="eastAsia"/>
          <w:b/>
          <w:bCs/>
          <w:noProof/>
          <w:sz w:val="28"/>
          <w:szCs w:val="32"/>
          <w:highlight w:val="yellow"/>
        </w:rPr>
        <w:t>虚函数</w:t>
      </w:r>
    </w:p>
    <w:p w14:paraId="3198D5E3" w14:textId="6DA76CCD" w:rsidR="00636A3A" w:rsidRDefault="00636A3A" w:rsidP="00636A3A">
      <w:pPr>
        <w:rPr>
          <w:b/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B05E3AA" wp14:editId="2CAF1A14">
            <wp:extent cx="5274310" cy="1285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42C0" w14:textId="77777777" w:rsidR="00636A3A" w:rsidRDefault="00636A3A" w:rsidP="00636A3A">
      <w:pPr>
        <w:jc w:val="center"/>
        <w:rPr>
          <w:b/>
          <w:bCs/>
          <w:color w:val="FF0000"/>
          <w:sz w:val="24"/>
          <w:szCs w:val="28"/>
        </w:rPr>
      </w:pPr>
    </w:p>
    <w:p w14:paraId="21D79F10" w14:textId="6471892D" w:rsidR="00636A3A" w:rsidRPr="00411499" w:rsidRDefault="00411499" w:rsidP="0041149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highlight w:val="yellow"/>
        </w:rPr>
        <w:t>4.</w:t>
      </w:r>
      <w:r w:rsidR="00636A3A" w:rsidRPr="00411499">
        <w:rPr>
          <w:rFonts w:hint="eastAsia"/>
          <w:b/>
          <w:bCs/>
          <w:sz w:val="24"/>
          <w:szCs w:val="28"/>
          <w:highlight w:val="yellow"/>
        </w:rPr>
        <w:t>调用父类的构造函数</w:t>
      </w:r>
    </w:p>
    <w:p w14:paraId="67FDDE16" w14:textId="53A8A6F8" w:rsidR="00636A3A" w:rsidRDefault="00636A3A" w:rsidP="00636A3A">
      <w:pPr>
        <w:jc w:val="center"/>
        <w:rPr>
          <w:noProof/>
        </w:rPr>
      </w:pPr>
      <w:r w:rsidRPr="00B12848">
        <w:rPr>
          <w:noProof/>
        </w:rPr>
        <w:drawing>
          <wp:inline distT="0" distB="0" distL="0" distR="0" wp14:anchorId="3A35E7E3" wp14:editId="2CD071C0">
            <wp:extent cx="5274310" cy="986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D174" w14:textId="43BAA1B1" w:rsidR="00636A3A" w:rsidRPr="00411499" w:rsidRDefault="00411499" w:rsidP="00411499">
      <w:pPr>
        <w:rPr>
          <w:b/>
          <w:bCs/>
          <w:sz w:val="24"/>
          <w:szCs w:val="28"/>
        </w:rPr>
      </w:pPr>
      <w:r w:rsidRPr="00411499">
        <w:rPr>
          <w:rFonts w:hint="eastAsia"/>
          <w:b/>
          <w:bCs/>
          <w:sz w:val="24"/>
          <w:szCs w:val="28"/>
          <w:highlight w:val="yellow"/>
        </w:rPr>
        <w:t>5.</w:t>
      </w:r>
      <w:r w:rsidR="00636A3A" w:rsidRPr="00411499">
        <w:rPr>
          <w:rFonts w:hint="eastAsia"/>
          <w:b/>
          <w:bCs/>
          <w:sz w:val="24"/>
          <w:szCs w:val="28"/>
          <w:highlight w:val="yellow"/>
        </w:rPr>
        <w:t>重写父类的虚函数</w:t>
      </w:r>
    </w:p>
    <w:p w14:paraId="0B99125B" w14:textId="77777777" w:rsidR="00636A3A" w:rsidRDefault="00636A3A" w:rsidP="00636A3A">
      <w:pPr>
        <w:jc w:val="center"/>
        <w:rPr>
          <w:noProof/>
        </w:rPr>
      </w:pPr>
    </w:p>
    <w:p w14:paraId="0A61DDEA" w14:textId="79E4A710" w:rsidR="00636A3A" w:rsidRDefault="00636A3A" w:rsidP="00636A3A">
      <w:pPr>
        <w:jc w:val="center"/>
        <w:rPr>
          <w:noProof/>
        </w:rPr>
      </w:pPr>
      <w:r w:rsidRPr="00021CB0">
        <w:rPr>
          <w:noProof/>
        </w:rPr>
        <w:lastRenderedPageBreak/>
        <w:drawing>
          <wp:inline distT="0" distB="0" distL="0" distR="0" wp14:anchorId="410DD332" wp14:editId="06A16D24">
            <wp:extent cx="5274310" cy="4827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1DF7" w14:textId="64A10FC9" w:rsidR="00636A3A" w:rsidRPr="00411499" w:rsidRDefault="00411499" w:rsidP="00411499">
      <w:pPr>
        <w:rPr>
          <w:noProof/>
          <w:sz w:val="28"/>
          <w:szCs w:val="32"/>
        </w:rPr>
      </w:pPr>
      <w:r>
        <w:rPr>
          <w:rFonts w:hint="eastAsia"/>
          <w:noProof/>
          <w:sz w:val="28"/>
          <w:szCs w:val="32"/>
          <w:highlight w:val="yellow"/>
        </w:rPr>
        <w:t>6.</w:t>
      </w:r>
      <w:r w:rsidR="00636A3A" w:rsidRPr="00411499">
        <w:rPr>
          <w:rFonts w:hint="eastAsia"/>
          <w:noProof/>
          <w:sz w:val="28"/>
          <w:szCs w:val="32"/>
          <w:highlight w:val="yellow"/>
        </w:rPr>
        <w:t>QT</w:t>
      </w:r>
      <w:r w:rsidR="00636A3A" w:rsidRPr="00411499">
        <w:rPr>
          <w:rFonts w:hint="eastAsia"/>
          <w:noProof/>
          <w:sz w:val="28"/>
          <w:szCs w:val="32"/>
          <w:highlight w:val="yellow"/>
        </w:rPr>
        <w:t>中负责画图的类</w:t>
      </w:r>
    </w:p>
    <w:p w14:paraId="5F098344" w14:textId="4D27934D" w:rsidR="00636A3A" w:rsidRDefault="00636A3A" w:rsidP="00636A3A">
      <w:pPr>
        <w:jc w:val="center"/>
        <w:rPr>
          <w:noProof/>
        </w:rPr>
      </w:pPr>
      <w:r w:rsidRPr="00B12848">
        <w:rPr>
          <w:noProof/>
        </w:rPr>
        <w:lastRenderedPageBreak/>
        <w:drawing>
          <wp:inline distT="0" distB="0" distL="0" distR="0" wp14:anchorId="4A6BF5F0" wp14:editId="20CBFFF8">
            <wp:extent cx="5274310" cy="5706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AF2F" w14:textId="77E7D428" w:rsidR="00636A3A" w:rsidRPr="00411499" w:rsidRDefault="00411499" w:rsidP="00411499">
      <w:pPr>
        <w:rPr>
          <w:b/>
          <w:bCs/>
          <w:noProof/>
          <w:sz w:val="24"/>
          <w:szCs w:val="28"/>
        </w:rPr>
      </w:pP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7.</w:t>
      </w:r>
      <w:r w:rsidR="00636A3A" w:rsidRPr="00411499">
        <w:rPr>
          <w:rFonts w:hint="eastAsia"/>
          <w:b/>
          <w:bCs/>
          <w:noProof/>
          <w:sz w:val="24"/>
          <w:szCs w:val="28"/>
          <w:highlight w:val="yellow"/>
        </w:rPr>
        <w:t>画圆的代码</w:t>
      </w:r>
    </w:p>
    <w:p w14:paraId="41364BA2" w14:textId="627E79AD" w:rsidR="00636A3A" w:rsidRDefault="00411499" w:rsidP="00411499">
      <w:pPr>
        <w:rPr>
          <w:noProof/>
        </w:rPr>
      </w:pPr>
      <w:r>
        <w:rPr>
          <w:noProof/>
        </w:rPr>
        <w:drawing>
          <wp:inline distT="0" distB="0" distL="0" distR="0" wp14:anchorId="24ABD70F" wp14:editId="58D6E6A7">
            <wp:extent cx="5274310" cy="1315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0EF844" wp14:editId="3556F0CA">
            <wp:extent cx="5047619" cy="217142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22B" w14:textId="5C51F731" w:rsidR="00411499" w:rsidRDefault="00411499" w:rsidP="00411499">
      <w:pPr>
        <w:rPr>
          <w:noProof/>
        </w:rPr>
      </w:pPr>
      <w:r>
        <w:rPr>
          <w:noProof/>
        </w:rPr>
        <w:drawing>
          <wp:inline distT="0" distB="0" distL="0" distR="0" wp14:anchorId="4F84F8ED" wp14:editId="3B4E8C0B">
            <wp:extent cx="4942857" cy="23333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0E47" w14:textId="77777777" w:rsidR="00411499" w:rsidRPr="00411499" w:rsidRDefault="00411499" w:rsidP="00411499">
      <w:pPr>
        <w:rPr>
          <w:b/>
          <w:bCs/>
          <w:noProof/>
          <w:sz w:val="24"/>
          <w:szCs w:val="28"/>
          <w:highlight w:val="yellow"/>
        </w:rPr>
      </w:pP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8</w:t>
      </w:r>
      <w:r w:rsidR="00636A3A" w:rsidRPr="00411499">
        <w:rPr>
          <w:rFonts w:hint="eastAsia"/>
          <w:b/>
          <w:bCs/>
          <w:noProof/>
          <w:sz w:val="24"/>
          <w:szCs w:val="28"/>
          <w:highlight w:val="yellow"/>
        </w:rPr>
        <w:t>最终效果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 xml:space="preserve"> </w:t>
      </w:r>
    </w:p>
    <w:p w14:paraId="35280038" w14:textId="10E8FA53" w:rsidR="00636A3A" w:rsidRPr="00411499" w:rsidRDefault="00636A3A" w:rsidP="00411499">
      <w:pPr>
        <w:rPr>
          <w:b/>
          <w:bCs/>
          <w:noProof/>
          <w:sz w:val="24"/>
          <w:szCs w:val="28"/>
          <w:highlight w:val="yellow"/>
        </w:rPr>
      </w:pP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分别画了正方形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,</w:t>
      </w:r>
      <w:r w:rsidRPr="00411499">
        <w:rPr>
          <w:b/>
          <w:bCs/>
          <w:noProof/>
          <w:sz w:val="24"/>
          <w:szCs w:val="28"/>
          <w:highlight w:val="yellow"/>
        </w:rPr>
        <w:t xml:space="preserve"> 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矩形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,</w:t>
      </w:r>
      <w:r w:rsidRPr="00411499">
        <w:rPr>
          <w:b/>
          <w:bCs/>
          <w:noProof/>
          <w:sz w:val="24"/>
          <w:szCs w:val="28"/>
          <w:highlight w:val="yellow"/>
        </w:rPr>
        <w:t xml:space="preserve"> 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四边形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,</w:t>
      </w:r>
      <w:r w:rsidRPr="00411499">
        <w:rPr>
          <w:b/>
          <w:bCs/>
          <w:noProof/>
          <w:sz w:val="24"/>
          <w:szCs w:val="28"/>
          <w:highlight w:val="yellow"/>
        </w:rPr>
        <w:t xml:space="preserve"> 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多边形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 xml:space="preserve"> 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和圆</w:t>
      </w:r>
    </w:p>
    <w:p w14:paraId="5A9D3B56" w14:textId="4234F7F9" w:rsidR="00636A3A" w:rsidRPr="007960A4" w:rsidRDefault="00636A3A" w:rsidP="00636A3A">
      <w:pPr>
        <w:jc w:val="center"/>
        <w:rPr>
          <w:b/>
          <w:bCs/>
          <w:noProof/>
        </w:rPr>
      </w:pPr>
      <w:r w:rsidRPr="00021CB0">
        <w:rPr>
          <w:noProof/>
        </w:rPr>
        <w:drawing>
          <wp:inline distT="0" distB="0" distL="0" distR="0" wp14:anchorId="275A74E4" wp14:editId="3F307CEA">
            <wp:extent cx="5274310" cy="2508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27A9" w14:textId="04595B51" w:rsidR="00636A3A" w:rsidRPr="00411499" w:rsidRDefault="00411499" w:rsidP="00411499">
      <w:pPr>
        <w:rPr>
          <w:b/>
          <w:bCs/>
          <w:noProof/>
          <w:sz w:val="24"/>
          <w:szCs w:val="28"/>
          <w:highlight w:val="yellow"/>
        </w:rPr>
      </w:pP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9.</w:t>
      </w:r>
      <w:r w:rsidR="00636A3A" w:rsidRPr="00411499">
        <w:rPr>
          <w:rFonts w:hint="eastAsia"/>
          <w:b/>
          <w:bCs/>
          <w:noProof/>
          <w:sz w:val="24"/>
          <w:szCs w:val="28"/>
          <w:highlight w:val="yellow"/>
        </w:rPr>
        <w:t>其中</w:t>
      </w:r>
      <w:r w:rsidR="00636A3A" w:rsidRPr="00411499">
        <w:rPr>
          <w:rFonts w:hint="eastAsia"/>
          <w:b/>
          <w:bCs/>
          <w:noProof/>
          <w:sz w:val="24"/>
          <w:szCs w:val="28"/>
          <w:highlight w:val="yellow"/>
        </w:rPr>
        <w:t>,</w:t>
      </w:r>
      <w:r w:rsidR="00636A3A" w:rsidRPr="00411499">
        <w:rPr>
          <w:rFonts w:hint="eastAsia"/>
          <w:b/>
          <w:bCs/>
          <w:noProof/>
          <w:sz w:val="24"/>
          <w:szCs w:val="28"/>
          <w:highlight w:val="yellow"/>
        </w:rPr>
        <w:t>显示面积</w:t>
      </w:r>
      <w:r w:rsidR="00636A3A" w:rsidRPr="00411499">
        <w:rPr>
          <w:rFonts w:hint="eastAsia"/>
          <w:b/>
          <w:bCs/>
          <w:noProof/>
          <w:sz w:val="24"/>
          <w:szCs w:val="28"/>
          <w:highlight w:val="yellow"/>
        </w:rPr>
        <w:t xml:space="preserve"> </w:t>
      </w:r>
      <w:r w:rsidR="00636A3A" w:rsidRPr="00411499">
        <w:rPr>
          <w:rFonts w:hint="eastAsia"/>
          <w:b/>
          <w:bCs/>
          <w:noProof/>
          <w:sz w:val="24"/>
          <w:szCs w:val="28"/>
          <w:highlight w:val="yellow"/>
        </w:rPr>
        <w:t>周长部分</w:t>
      </w:r>
    </w:p>
    <w:p w14:paraId="03D05AEF" w14:textId="77777777" w:rsidR="00636A3A" w:rsidRPr="00411499" w:rsidRDefault="00636A3A" w:rsidP="00411499">
      <w:pPr>
        <w:rPr>
          <w:b/>
          <w:bCs/>
          <w:noProof/>
          <w:sz w:val="24"/>
          <w:szCs w:val="28"/>
        </w:rPr>
      </w:pP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测试代码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mainwindow.cpp</w:t>
      </w:r>
      <w:r w:rsidRPr="00411499">
        <w:rPr>
          <w:rFonts w:hint="eastAsia"/>
          <w:b/>
          <w:bCs/>
          <w:noProof/>
          <w:sz w:val="24"/>
          <w:szCs w:val="28"/>
          <w:highlight w:val="yellow"/>
        </w:rPr>
        <w:t>里面</w:t>
      </w:r>
    </w:p>
    <w:p w14:paraId="6B3D42D0" w14:textId="77777777" w:rsidR="00636A3A" w:rsidRDefault="00636A3A" w:rsidP="00636A3A">
      <w:pPr>
        <w:jc w:val="center"/>
        <w:rPr>
          <w:noProof/>
        </w:rPr>
      </w:pPr>
    </w:p>
    <w:p w14:paraId="2839040D" w14:textId="18CE8B3F" w:rsidR="00636A3A" w:rsidRDefault="00636A3A" w:rsidP="00636A3A">
      <w:pPr>
        <w:jc w:val="center"/>
        <w:rPr>
          <w:b/>
          <w:bCs/>
          <w:color w:val="FF0000"/>
          <w:sz w:val="24"/>
          <w:szCs w:val="28"/>
        </w:rPr>
      </w:pPr>
      <w:r w:rsidRPr="00021CB0">
        <w:rPr>
          <w:noProof/>
        </w:rPr>
        <w:drawing>
          <wp:inline distT="0" distB="0" distL="0" distR="0" wp14:anchorId="54431616" wp14:editId="44D775C9">
            <wp:extent cx="2567940" cy="130238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9733" w14:textId="0AC912D5" w:rsidR="00B70985" w:rsidRDefault="00B70985" w:rsidP="00B70985">
      <w:pPr>
        <w:widowControl/>
        <w:jc w:val="left"/>
        <w:rPr>
          <w:sz w:val="24"/>
          <w:szCs w:val="28"/>
        </w:rPr>
      </w:pPr>
    </w:p>
    <w:p w14:paraId="5EE435BE" w14:textId="185402D5" w:rsidR="00B70985" w:rsidRDefault="00B70985" w:rsidP="00B70985">
      <w:pPr>
        <w:widowControl/>
        <w:jc w:val="left"/>
        <w:rPr>
          <w:sz w:val="24"/>
          <w:szCs w:val="28"/>
        </w:rPr>
      </w:pPr>
    </w:p>
    <w:p w14:paraId="69FD59D4" w14:textId="376BF98D" w:rsidR="00B70985" w:rsidRDefault="00B70985" w:rsidP="00B70985">
      <w:pPr>
        <w:widowControl/>
        <w:jc w:val="left"/>
        <w:rPr>
          <w:sz w:val="24"/>
          <w:szCs w:val="28"/>
        </w:rPr>
      </w:pPr>
    </w:p>
    <w:p w14:paraId="44516067" w14:textId="77777777" w:rsidR="00B70985" w:rsidRDefault="00B70985" w:rsidP="00B70985">
      <w:pPr>
        <w:widowControl/>
        <w:jc w:val="left"/>
        <w:rPr>
          <w:rFonts w:hint="eastAsia"/>
          <w:sz w:val="24"/>
          <w:szCs w:val="28"/>
        </w:rPr>
      </w:pPr>
    </w:p>
    <w:p w14:paraId="32300C28" w14:textId="5DC149DD" w:rsidR="00BD3A58" w:rsidRPr="00B70985" w:rsidRDefault="00B70985" w:rsidP="00B70985">
      <w:pPr>
        <w:widowControl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 w:rsidRPr="00B70985">
        <w:rPr>
          <w:b/>
          <w:bCs/>
          <w:sz w:val="28"/>
          <w:szCs w:val="32"/>
        </w:rPr>
        <w:t>4</w:t>
      </w:r>
      <w:r w:rsidR="00BD3A58" w:rsidRPr="00B70985">
        <w:rPr>
          <w:rFonts w:hint="eastAsia"/>
          <w:b/>
          <w:bCs/>
          <w:sz w:val="28"/>
          <w:szCs w:val="32"/>
        </w:rPr>
        <w:t>、完成度分析</w:t>
      </w:r>
    </w:p>
    <w:p w14:paraId="699BE8F3" w14:textId="1824594B" w:rsidR="00636A3A" w:rsidRDefault="00BD3A58" w:rsidP="00BD3A58">
      <w:pPr>
        <w:pStyle w:val="a7"/>
        <w:jc w:val="both"/>
        <w:rPr>
          <w:rFonts w:hint="eastAsia"/>
        </w:rPr>
      </w:pPr>
      <w:r>
        <w:rPr>
          <w:rFonts w:hint="eastAsia"/>
        </w:rPr>
        <w:t>要分析自己实现的功能与给定功能之间的差别，是否超出给定的功能</w:t>
      </w:r>
    </w:p>
    <w:p w14:paraId="05E3F640" w14:textId="6888F067" w:rsidR="00BD3A58" w:rsidRDefault="00636A3A" w:rsidP="00BD3A58">
      <w:pPr>
        <w:pStyle w:val="a7"/>
        <w:jc w:val="both"/>
      </w:pPr>
      <w:r>
        <w:rPr>
          <w:rFonts w:hint="eastAsia"/>
        </w:rPr>
        <w:t>基本要求</w:t>
      </w:r>
      <w:r>
        <w:rPr>
          <w:rFonts w:hint="eastAsia"/>
        </w:rPr>
        <w:t>:</w:t>
      </w:r>
    </w:p>
    <w:p w14:paraId="6B0E1C61" w14:textId="09C838A3" w:rsidR="00636A3A" w:rsidRPr="002740D5" w:rsidRDefault="00636A3A" w:rsidP="00636A3A">
      <w:pPr>
        <w:rPr>
          <w:sz w:val="24"/>
          <w:szCs w:val="24"/>
        </w:rPr>
      </w:pPr>
      <w:r w:rsidRPr="002740D5">
        <w:rPr>
          <w:sz w:val="24"/>
          <w:szCs w:val="24"/>
        </w:rPr>
        <w:t xml:space="preserve">1.      </w:t>
      </w:r>
      <w:r w:rsidRPr="002740D5">
        <w:rPr>
          <w:rFonts w:hint="eastAsia"/>
          <w:sz w:val="24"/>
          <w:szCs w:val="24"/>
        </w:rPr>
        <w:t>可创建图形的对象</w:t>
      </w:r>
      <w:r w:rsidRPr="002740D5">
        <w:rPr>
          <w:sz w:val="24"/>
          <w:szCs w:val="24"/>
        </w:rPr>
        <w:t>,</w:t>
      </w:r>
      <w:r w:rsidRPr="002740D5">
        <w:rPr>
          <w:rFonts w:hint="eastAsia"/>
          <w:sz w:val="24"/>
          <w:szCs w:val="24"/>
        </w:rPr>
        <w:t>最好能结合运算符重载实现输入</w:t>
      </w:r>
      <w:r w:rsidRPr="002740D5">
        <w:rPr>
          <w:sz w:val="24"/>
          <w:szCs w:val="24"/>
        </w:rPr>
        <w:t>/</w:t>
      </w:r>
      <w:r w:rsidRPr="002740D5">
        <w:rPr>
          <w:rFonts w:hint="eastAsia"/>
          <w:sz w:val="24"/>
          <w:szCs w:val="24"/>
        </w:rPr>
        <w:t>输出等各种功能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)</w:t>
      </w:r>
    </w:p>
    <w:p w14:paraId="17639F57" w14:textId="66EABE6C" w:rsidR="00636A3A" w:rsidRPr="002740D5" w:rsidRDefault="00636A3A" w:rsidP="00636A3A">
      <w:pPr>
        <w:rPr>
          <w:sz w:val="24"/>
          <w:szCs w:val="24"/>
        </w:rPr>
      </w:pPr>
      <w:r w:rsidRPr="002740D5">
        <w:rPr>
          <w:sz w:val="24"/>
          <w:szCs w:val="24"/>
        </w:rPr>
        <w:t xml:space="preserve">2.      </w:t>
      </w:r>
      <w:r w:rsidRPr="002740D5">
        <w:rPr>
          <w:rFonts w:hint="eastAsia"/>
          <w:sz w:val="24"/>
          <w:szCs w:val="24"/>
        </w:rPr>
        <w:t>可求图形的周长和面积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)</w:t>
      </w:r>
    </w:p>
    <w:p w14:paraId="0932EE9E" w14:textId="45825CF3" w:rsidR="00BD3A58" w:rsidRPr="00B70985" w:rsidRDefault="00636A3A" w:rsidP="00B70985">
      <w:pPr>
        <w:rPr>
          <w:rFonts w:hint="eastAsia"/>
          <w:sz w:val="24"/>
          <w:szCs w:val="24"/>
        </w:rPr>
      </w:pPr>
      <w:r w:rsidRPr="002740D5">
        <w:rPr>
          <w:sz w:val="24"/>
          <w:szCs w:val="24"/>
        </w:rPr>
        <w:t xml:space="preserve">3.      </w:t>
      </w:r>
      <w:r w:rsidRPr="002740D5">
        <w:rPr>
          <w:rFonts w:hint="eastAsia"/>
          <w:sz w:val="24"/>
          <w:szCs w:val="24"/>
        </w:rPr>
        <w:t>可通过二维坐标来确定图形位置和大小</w:t>
      </w:r>
      <w:r w:rsidRPr="002740D5">
        <w:rPr>
          <w:sz w:val="24"/>
          <w:szCs w:val="24"/>
        </w:rPr>
        <w:t>(*</w:t>
      </w:r>
      <w:r w:rsidRPr="002740D5">
        <w:rPr>
          <w:rFonts w:hint="eastAsia"/>
          <w:sz w:val="24"/>
          <w:szCs w:val="24"/>
        </w:rPr>
        <w:t>是否可旋转选做</w:t>
      </w:r>
      <w:r w:rsidRPr="002740D5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)</w:t>
      </w:r>
    </w:p>
    <w:p w14:paraId="6C2750E4" w14:textId="7D84AF58" w:rsidR="00636A3A" w:rsidRDefault="00636A3A" w:rsidP="00BD3A58">
      <w:pPr>
        <w:pStyle w:val="a7"/>
        <w:jc w:val="both"/>
      </w:pPr>
      <w:r w:rsidRPr="00B70985">
        <w:rPr>
          <w:rFonts w:hint="eastAsia"/>
          <w:highlight w:val="yellow"/>
        </w:rPr>
        <w:t>额外完成</w:t>
      </w:r>
      <w:r w:rsidRPr="00B70985">
        <w:rPr>
          <w:rFonts w:hint="eastAsia"/>
          <w:highlight w:val="yellow"/>
        </w:rPr>
        <w:t>:</w:t>
      </w:r>
      <w:r>
        <w:br/>
      </w:r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>Qt</w:t>
      </w:r>
      <w:r>
        <w:rPr>
          <w:rFonts w:hint="eastAsia"/>
        </w:rPr>
        <w:t>提供的</w:t>
      </w:r>
      <w:r>
        <w:rPr>
          <w:rFonts w:hint="eastAsia"/>
        </w:rPr>
        <w:t>Qpainter</w:t>
      </w:r>
      <w:r>
        <w:rPr>
          <w:rFonts w:hint="eastAsia"/>
        </w:rPr>
        <w:t>类进行绘图</w:t>
      </w:r>
      <w:r>
        <w:rPr>
          <w:rFonts w:hint="eastAsia"/>
        </w:rPr>
        <w:t xml:space="preserve"> </w:t>
      </w:r>
      <w:r>
        <w:rPr>
          <w:rFonts w:hint="eastAsia"/>
        </w:rPr>
        <w:t>把正方形</w:t>
      </w:r>
      <w:r>
        <w:rPr>
          <w:rFonts w:hint="eastAsia"/>
        </w:rPr>
        <w:t>,</w:t>
      </w:r>
      <w:r>
        <w:rPr>
          <w:rFonts w:hint="eastAsia"/>
        </w:rPr>
        <w:t>矩形</w:t>
      </w:r>
      <w:r>
        <w:rPr>
          <w:rFonts w:hint="eastAsia"/>
        </w:rPr>
        <w:t>,</w:t>
      </w:r>
      <w:r>
        <w:rPr>
          <w:rFonts w:hint="eastAsia"/>
        </w:rPr>
        <w:t>不规则四边形</w:t>
      </w:r>
      <w:r>
        <w:rPr>
          <w:rFonts w:hint="eastAsia"/>
        </w:rPr>
        <w:t>,</w:t>
      </w:r>
    </w:p>
    <w:p w14:paraId="6647D00F" w14:textId="40CAD592" w:rsidR="00636A3A" w:rsidRDefault="00636A3A" w:rsidP="00BD3A58">
      <w:pPr>
        <w:pStyle w:val="a7"/>
        <w:jc w:val="both"/>
      </w:pPr>
      <w:r>
        <w:rPr>
          <w:rFonts w:hint="eastAsia"/>
        </w:rPr>
        <w:t>五边形等多边形</w:t>
      </w:r>
      <w:r>
        <w:rPr>
          <w:rFonts w:hint="eastAsia"/>
        </w:rPr>
        <w:t>,</w:t>
      </w:r>
      <w:r>
        <w:rPr>
          <w:rFonts w:hint="eastAsia"/>
        </w:rPr>
        <w:t>圆等绘制出来了</w:t>
      </w:r>
    </w:p>
    <w:p w14:paraId="06F3DCA8" w14:textId="2CC8E648" w:rsidR="00636A3A" w:rsidRDefault="00B70985" w:rsidP="00BD3A58">
      <w:pPr>
        <w:pStyle w:val="a7"/>
        <w:jc w:val="both"/>
      </w:pPr>
      <w:r>
        <w:rPr>
          <w:noProof/>
        </w:rPr>
        <w:lastRenderedPageBreak/>
        <w:drawing>
          <wp:inline distT="0" distB="0" distL="0" distR="0" wp14:anchorId="2908B7CF" wp14:editId="4E805850">
            <wp:extent cx="4593996" cy="323725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8540" cy="32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AFBE" w14:textId="77777777" w:rsidR="00B70985" w:rsidRDefault="00B70985" w:rsidP="00BD3A58">
      <w:pPr>
        <w:pStyle w:val="a7"/>
        <w:jc w:val="both"/>
      </w:pPr>
    </w:p>
    <w:p w14:paraId="32371D3E" w14:textId="58C7F9D5" w:rsidR="00B70985" w:rsidRDefault="00B70985" w:rsidP="00BD3A58">
      <w:pPr>
        <w:pStyle w:val="a7"/>
        <w:jc w:val="both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实验总结</w:t>
      </w:r>
    </w:p>
    <w:p w14:paraId="0AC84F80" w14:textId="256C5561" w:rsidR="00B70985" w:rsidRDefault="00B70985" w:rsidP="00BD3A58">
      <w:pPr>
        <w:pStyle w:val="a7"/>
        <w:jc w:val="both"/>
      </w:pPr>
      <w:r>
        <w:tab/>
      </w:r>
      <w:r>
        <w:rPr>
          <w:rFonts w:hint="eastAsia"/>
        </w:rPr>
        <w:t>通过这次的实验</w:t>
      </w:r>
      <w:r>
        <w:rPr>
          <w:rFonts w:hint="eastAsia"/>
        </w:rPr>
        <w:t>,</w:t>
      </w:r>
      <w:r>
        <w:rPr>
          <w:rFonts w:hint="eastAsia"/>
        </w:rPr>
        <w:t>我对类的层次结构有了更好理解</w:t>
      </w:r>
      <w:r>
        <w:rPr>
          <w:rFonts w:hint="eastAsia"/>
        </w:rPr>
        <w:t>,</w:t>
      </w:r>
      <w:r>
        <w:rPr>
          <w:rFonts w:hint="eastAsia"/>
        </w:rPr>
        <w:t>同时对</w:t>
      </w:r>
      <w:r>
        <w:rPr>
          <w:rFonts w:hint="eastAsia"/>
        </w:rPr>
        <w:t>C++</w:t>
      </w:r>
      <w:r>
        <w:rPr>
          <w:rFonts w:hint="eastAsia"/>
        </w:rPr>
        <w:t>如何通过虚函数来实现多态有了更深的理解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在完成基本任务的同时</w:t>
      </w:r>
    </w:p>
    <w:p w14:paraId="48144307" w14:textId="1DAAB560" w:rsidR="00B70985" w:rsidRPr="00636A3A" w:rsidRDefault="00B70985" w:rsidP="00BD3A58">
      <w:pPr>
        <w:pStyle w:val="a7"/>
        <w:jc w:val="both"/>
        <w:rPr>
          <w:rFonts w:hint="eastAsia"/>
        </w:rPr>
      </w:pPr>
      <w:r>
        <w:rPr>
          <w:rFonts w:hint="eastAsia"/>
        </w:rPr>
        <w:t>我利用自己对</w:t>
      </w:r>
      <w:r>
        <w:rPr>
          <w:rFonts w:hint="eastAsia"/>
        </w:rPr>
        <w:t>GUI</w:t>
      </w:r>
      <w:r>
        <w:rPr>
          <w:rFonts w:hint="eastAsia"/>
        </w:rPr>
        <w:t>绘图的了解</w:t>
      </w:r>
      <w:r>
        <w:rPr>
          <w:rFonts w:hint="eastAsia"/>
        </w:rPr>
        <w:t>,</w:t>
      </w:r>
      <w:r>
        <w:rPr>
          <w:rFonts w:hint="eastAsia"/>
        </w:rPr>
        <w:t>完成了二维图形的绘图</w:t>
      </w:r>
      <w:r>
        <w:rPr>
          <w:rFonts w:hint="eastAsia"/>
        </w:rPr>
        <w:t>,</w:t>
      </w:r>
      <w:r>
        <w:rPr>
          <w:rFonts w:hint="eastAsia"/>
        </w:rPr>
        <w:t>收获很大</w:t>
      </w:r>
      <w:r>
        <w:rPr>
          <w:rFonts w:hint="eastAsia"/>
        </w:rPr>
        <w:t>.</w:t>
      </w:r>
    </w:p>
    <w:sectPr w:rsidR="00B70985" w:rsidRPr="00636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AD58B" w14:textId="77777777" w:rsidR="00D7064D" w:rsidRDefault="00D7064D" w:rsidP="00B4061A">
      <w:r>
        <w:separator/>
      </w:r>
    </w:p>
  </w:endnote>
  <w:endnote w:type="continuationSeparator" w:id="0">
    <w:p w14:paraId="1D35F1F3" w14:textId="77777777" w:rsidR="00D7064D" w:rsidRDefault="00D7064D" w:rsidP="00B4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B3F24" w14:textId="77777777" w:rsidR="00D7064D" w:rsidRDefault="00D7064D" w:rsidP="00B4061A">
      <w:r>
        <w:separator/>
      </w:r>
    </w:p>
  </w:footnote>
  <w:footnote w:type="continuationSeparator" w:id="0">
    <w:p w14:paraId="3FD80C4F" w14:textId="77777777" w:rsidR="00D7064D" w:rsidRDefault="00D7064D" w:rsidP="00B40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60F7"/>
    <w:multiLevelType w:val="multilevel"/>
    <w:tmpl w:val="74D4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F1582"/>
    <w:multiLevelType w:val="multilevel"/>
    <w:tmpl w:val="C40A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06730"/>
    <w:multiLevelType w:val="multilevel"/>
    <w:tmpl w:val="F3A6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56ED"/>
    <w:multiLevelType w:val="multilevel"/>
    <w:tmpl w:val="FF44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07543"/>
    <w:multiLevelType w:val="multilevel"/>
    <w:tmpl w:val="9FD4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8437E"/>
    <w:multiLevelType w:val="multilevel"/>
    <w:tmpl w:val="0D42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92"/>
    <w:rsid w:val="000A0437"/>
    <w:rsid w:val="00101878"/>
    <w:rsid w:val="001805A3"/>
    <w:rsid w:val="0018520F"/>
    <w:rsid w:val="001D782E"/>
    <w:rsid w:val="001F09F8"/>
    <w:rsid w:val="001F1624"/>
    <w:rsid w:val="00200886"/>
    <w:rsid w:val="002740D5"/>
    <w:rsid w:val="002C787E"/>
    <w:rsid w:val="002F3491"/>
    <w:rsid w:val="00355C43"/>
    <w:rsid w:val="00360EF0"/>
    <w:rsid w:val="00411499"/>
    <w:rsid w:val="004D6FE9"/>
    <w:rsid w:val="00601292"/>
    <w:rsid w:val="00636A3A"/>
    <w:rsid w:val="007B4623"/>
    <w:rsid w:val="00800CE4"/>
    <w:rsid w:val="00861B7B"/>
    <w:rsid w:val="00942EF1"/>
    <w:rsid w:val="009608FB"/>
    <w:rsid w:val="009D59D1"/>
    <w:rsid w:val="00B4061A"/>
    <w:rsid w:val="00B62B4D"/>
    <w:rsid w:val="00B70985"/>
    <w:rsid w:val="00BD3A58"/>
    <w:rsid w:val="00BE6730"/>
    <w:rsid w:val="00C10B41"/>
    <w:rsid w:val="00C65082"/>
    <w:rsid w:val="00CE6322"/>
    <w:rsid w:val="00D7064D"/>
    <w:rsid w:val="00D71767"/>
    <w:rsid w:val="00DE3203"/>
    <w:rsid w:val="00DE5097"/>
    <w:rsid w:val="00E6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C9BC1"/>
  <w15:chartTrackingRefBased/>
  <w15:docId w15:val="{BF2487C0-0C6C-42ED-AF6C-35D4EA8D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A3A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42E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E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E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E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2E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2EF1"/>
    <w:rPr>
      <w:b/>
      <w:bCs/>
      <w:sz w:val="32"/>
      <w:szCs w:val="32"/>
    </w:rPr>
  </w:style>
  <w:style w:type="paragraph" w:customStyle="1" w:styleId="alt">
    <w:name w:val="alt"/>
    <w:basedOn w:val="a"/>
    <w:rsid w:val="00942E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42EF1"/>
  </w:style>
  <w:style w:type="character" w:customStyle="1" w:styleId="preprocessor">
    <w:name w:val="preprocessor"/>
    <w:basedOn w:val="a0"/>
    <w:rsid w:val="00942EF1"/>
  </w:style>
  <w:style w:type="character" w:customStyle="1" w:styleId="keyword">
    <w:name w:val="keyword"/>
    <w:basedOn w:val="a0"/>
    <w:rsid w:val="00942EF1"/>
  </w:style>
  <w:style w:type="character" w:customStyle="1" w:styleId="datatypes">
    <w:name w:val="datatypes"/>
    <w:basedOn w:val="a0"/>
    <w:rsid w:val="00942EF1"/>
  </w:style>
  <w:style w:type="character" w:customStyle="1" w:styleId="string">
    <w:name w:val="string"/>
    <w:basedOn w:val="a0"/>
    <w:rsid w:val="00942EF1"/>
  </w:style>
  <w:style w:type="paragraph" w:styleId="a3">
    <w:name w:val="header"/>
    <w:basedOn w:val="a"/>
    <w:link w:val="a4"/>
    <w:uiPriority w:val="99"/>
    <w:unhideWhenUsed/>
    <w:rsid w:val="00B40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61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61A"/>
    <w:rPr>
      <w:rFonts w:eastAsia="宋体"/>
      <w:sz w:val="18"/>
      <w:szCs w:val="18"/>
    </w:rPr>
  </w:style>
  <w:style w:type="paragraph" w:customStyle="1" w:styleId="a7">
    <w:name w:val="作业标题"/>
    <w:basedOn w:val="a"/>
    <w:qFormat/>
    <w:rsid w:val="00B62B4D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8">
    <w:name w:val="二级标题"/>
    <w:basedOn w:val="a"/>
    <w:qFormat/>
    <w:rsid w:val="00B62B4D"/>
    <w:pPr>
      <w:jc w:val="left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小标题和备注"/>
    <w:basedOn w:val="a"/>
    <w:qFormat/>
    <w:rsid w:val="00B62B4D"/>
    <w:pPr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aa">
    <w:name w:val="代码"/>
    <w:basedOn w:val="a"/>
    <w:link w:val="ab"/>
    <w:qFormat/>
    <w:rsid w:val="00C65082"/>
    <w:pPr>
      <w:jc w:val="left"/>
    </w:pPr>
    <w:rPr>
      <w:rFonts w:ascii="Consolas" w:hAnsi="Consolas" w:cs="Times New Roman"/>
      <w:sz w:val="24"/>
      <w:szCs w:val="24"/>
    </w:rPr>
  </w:style>
  <w:style w:type="character" w:customStyle="1" w:styleId="ab">
    <w:name w:val="代码 字符"/>
    <w:basedOn w:val="a0"/>
    <w:link w:val="aa"/>
    <w:rsid w:val="00C65082"/>
    <w:rPr>
      <w:rFonts w:ascii="Consolas" w:eastAsia="宋体" w:hAnsi="Consolas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BD3A5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D3A5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0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0CE4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800C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Documents\&#33258;&#23450;&#20041;%20Office%20&#27169;&#26495;\Homework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1E4AE-A4FD-4EA3-B9D5-BA39E494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HomeworkTemplate.dotx</Template>
  <TotalTime>52</TotalTime>
  <Pages>17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何宏志</dc:creator>
  <cp:keywords/>
  <dc:description/>
  <cp:lastModifiedBy>严 灏</cp:lastModifiedBy>
  <cp:revision>11</cp:revision>
  <dcterms:created xsi:type="dcterms:W3CDTF">2019-12-21T00:52:00Z</dcterms:created>
  <dcterms:modified xsi:type="dcterms:W3CDTF">2020-06-05T14:36:00Z</dcterms:modified>
</cp:coreProperties>
</file>